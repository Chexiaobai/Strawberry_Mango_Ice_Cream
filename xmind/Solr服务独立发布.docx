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AF4BA8">
      <w:pPr>
        <w:pStyle w:val="1"/>
      </w:pPr>
      <w:r>
        <w:t>S</w:t>
      </w:r>
      <w:r>
        <w:rPr>
          <w:rFonts w:hint="eastAsia"/>
        </w:rPr>
        <w:t>olr</w:t>
      </w:r>
      <w:r>
        <w:rPr>
          <w:rFonts w:hint="eastAsia"/>
        </w:rPr>
        <w:t>服务独立发布</w:t>
      </w:r>
      <w:r>
        <w:rPr>
          <w:rFonts w:hint="eastAsia"/>
        </w:rPr>
        <w:t>-centos</w:t>
      </w:r>
      <w:r>
        <w:t>7-</w:t>
      </w:r>
      <w:r>
        <w:rPr>
          <w:rFonts w:hint="eastAsia"/>
        </w:rPr>
        <w:t>无</w:t>
      </w:r>
      <w:r>
        <w:rPr>
          <w:rFonts w:hint="eastAsia"/>
        </w:rPr>
        <w:t>tomcat</w:t>
      </w:r>
    </w:p>
    <w:p w:rsidR="00AF4BA8" w:rsidRDefault="00AF4BA8" w:rsidP="00AF4BA8">
      <w:pPr>
        <w:pStyle w:val="a"/>
      </w:pPr>
      <w:r>
        <w:rPr>
          <w:rFonts w:hint="eastAsia"/>
        </w:rPr>
        <w:t>搭建环境</w:t>
      </w:r>
    </w:p>
    <w:p w:rsidR="00BC7575" w:rsidRDefault="00AF4BA8" w:rsidP="00AF4BA8">
      <w:pPr>
        <w:pStyle w:val="a"/>
        <w:numPr>
          <w:ilvl w:val="0"/>
          <w:numId w:val="0"/>
        </w:numPr>
        <w:ind w:left="432"/>
      </w:pPr>
      <w:r>
        <w:t>C</w:t>
      </w:r>
      <w:r>
        <w:rPr>
          <w:rFonts w:hint="eastAsia"/>
        </w:rPr>
        <w:t>entos</w:t>
      </w:r>
      <w:r>
        <w:t>7</w:t>
      </w:r>
      <w:r>
        <w:t>、</w:t>
      </w:r>
      <w:r>
        <w:rPr>
          <w:rFonts w:hint="eastAsia"/>
        </w:rPr>
        <w:t>solr</w:t>
      </w:r>
      <w:r>
        <w:t>7.7</w:t>
      </w:r>
      <w:r>
        <w:t>、</w:t>
      </w:r>
      <w:r>
        <w:rPr>
          <w:rFonts w:hint="eastAsia"/>
        </w:rPr>
        <w:t>mysql</w:t>
      </w:r>
      <w:r>
        <w:rPr>
          <w:rFonts w:hint="eastAsia"/>
        </w:rPr>
        <w:t>连接驱动、</w:t>
      </w:r>
      <w:r>
        <w:rPr>
          <w:rFonts w:hint="eastAsia"/>
        </w:rPr>
        <w:t>i</w:t>
      </w:r>
      <w:r w:rsidRPr="00AF4BA8">
        <w:t>k-analyzer-solr7-7.x.jar</w:t>
      </w:r>
    </w:p>
    <w:p w:rsidR="00AF4BA8" w:rsidRDefault="00D92041" w:rsidP="00AF4BA8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其中连接工具</w:t>
      </w:r>
      <w:r w:rsidR="00BC7575">
        <w:rPr>
          <w:rFonts w:hint="eastAsia"/>
        </w:rPr>
        <w:t>：</w:t>
      </w:r>
      <w:r w:rsidR="00BC7575">
        <w:rPr>
          <w:rFonts w:hint="eastAsia"/>
        </w:rPr>
        <w:t>xshell</w:t>
      </w:r>
      <w:r w:rsidR="00BC7575">
        <w:t>4</w:t>
      </w:r>
      <w:r w:rsidR="00BC7575">
        <w:t>、</w:t>
      </w:r>
      <w:r w:rsidR="00BC7575">
        <w:rPr>
          <w:rFonts w:hint="eastAsia"/>
        </w:rPr>
        <w:t>flashfxp.exe</w:t>
      </w:r>
    </w:p>
    <w:tbl>
      <w:tblPr>
        <w:tblStyle w:val="4-6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4"/>
      </w:tblGrid>
      <w:tr w:rsidR="00AF4BA8" w:rsidTr="00AF4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F4BA8" w:rsidRDefault="00AF4BA8" w:rsidP="00AF4BA8">
            <w:pPr>
              <w:pStyle w:val="a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工具</w:t>
            </w:r>
          </w:p>
        </w:tc>
        <w:tc>
          <w:tcPr>
            <w:tcW w:w="7604" w:type="dxa"/>
          </w:tcPr>
          <w:p w:rsidR="00AF4BA8" w:rsidRDefault="00AF4BA8" w:rsidP="00AF4BA8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地址或来源</w:t>
            </w:r>
          </w:p>
        </w:tc>
      </w:tr>
      <w:tr w:rsidR="00AF4BA8" w:rsidTr="00AF4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F4BA8" w:rsidRDefault="00AF4BA8" w:rsidP="00AF4BA8">
            <w:pPr>
              <w:pStyle w:val="a"/>
              <w:numPr>
                <w:ilvl w:val="0"/>
                <w:numId w:val="0"/>
              </w:num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olr</w:t>
            </w:r>
            <w:r>
              <w:t>7.7</w:t>
            </w:r>
          </w:p>
        </w:tc>
        <w:tc>
          <w:tcPr>
            <w:tcW w:w="7604" w:type="dxa"/>
          </w:tcPr>
          <w:p w:rsidR="00AF4BA8" w:rsidRDefault="00AF4BA8" w:rsidP="00AF4BA8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F4BA8">
              <w:t>http://mirrors.tuna.tsinghua.edu.cn/apache/lucene/solr/7.7.2/solr-7.7.2.zip</w:t>
            </w:r>
          </w:p>
        </w:tc>
      </w:tr>
      <w:tr w:rsidR="00AF4BA8" w:rsidTr="00AF4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F4BA8" w:rsidRDefault="00AF4BA8" w:rsidP="00AF4BA8">
            <w:pPr>
              <w:pStyle w:val="a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</w:p>
        </w:tc>
        <w:tc>
          <w:tcPr>
            <w:tcW w:w="7604" w:type="dxa"/>
          </w:tcPr>
          <w:p w:rsidR="00AF4BA8" w:rsidRDefault="00AF4BA8" w:rsidP="00AF4BA8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lang w:val="en-US"/>
              </w:rPr>
              <w:t>mysql-connector-java-8.0.15.jar</w:t>
            </w:r>
          </w:p>
        </w:tc>
      </w:tr>
      <w:tr w:rsidR="00AF4BA8" w:rsidTr="00AF4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F4BA8" w:rsidRDefault="00AF4BA8" w:rsidP="00AF4BA8">
            <w:pPr>
              <w:pStyle w:val="a"/>
              <w:numPr>
                <w:ilvl w:val="0"/>
                <w:numId w:val="0"/>
              </w:num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词法分析器</w:t>
            </w:r>
          </w:p>
        </w:tc>
        <w:tc>
          <w:tcPr>
            <w:tcW w:w="7604" w:type="dxa"/>
          </w:tcPr>
          <w:p w:rsidR="00AF4BA8" w:rsidRDefault="00AF4BA8" w:rsidP="00AF4BA8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4BA8">
              <w:rPr>
                <w:lang w:val="en-US"/>
              </w:rPr>
              <w:t>https://search.maven.org/search?q=com.github.magese</w:t>
            </w:r>
          </w:p>
        </w:tc>
      </w:tr>
    </w:tbl>
    <w:p w:rsidR="00AF4BA8" w:rsidRDefault="00AF4BA8" w:rsidP="00AF4BA8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:rsidR="00AF4BA8" w:rsidRDefault="00AF4BA8" w:rsidP="00AF4BA8">
      <w:pPr>
        <w:pStyle w:val="a"/>
      </w:pPr>
      <w:bookmarkStart w:id="0" w:name="_GoBack"/>
      <w:bookmarkEnd w:id="0"/>
    </w:p>
    <w:p w:rsidR="00533586" w:rsidRDefault="00533586" w:rsidP="00AF4BA8">
      <w:pPr>
        <w:pStyle w:val="a"/>
      </w:pPr>
    </w:p>
    <w:p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a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475" w:rsidRDefault="00AF6475">
      <w:r>
        <w:separator/>
      </w:r>
    </w:p>
    <w:p w:rsidR="00AF6475" w:rsidRDefault="00AF6475"/>
  </w:endnote>
  <w:endnote w:type="continuationSeparator" w:id="0">
    <w:p w:rsidR="00AF6475" w:rsidRDefault="00AF6475">
      <w:r>
        <w:continuationSeparator/>
      </w:r>
    </w:p>
    <w:p w:rsidR="00AF6475" w:rsidRDefault="00AF64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475" w:rsidRDefault="00AF6475">
      <w:r>
        <w:separator/>
      </w:r>
    </w:p>
    <w:p w:rsidR="00AF6475" w:rsidRDefault="00AF6475"/>
  </w:footnote>
  <w:footnote w:type="continuationSeparator" w:id="0">
    <w:p w:rsidR="00AF6475" w:rsidRDefault="00AF6475">
      <w:r>
        <w:continuationSeparator/>
      </w:r>
    </w:p>
    <w:p w:rsidR="00AF6475" w:rsidRDefault="00AF64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A8"/>
    <w:rsid w:val="00533586"/>
    <w:rsid w:val="00547C66"/>
    <w:rsid w:val="00636F81"/>
    <w:rsid w:val="007C1EEF"/>
    <w:rsid w:val="00AF4BA8"/>
    <w:rsid w:val="00AF6475"/>
    <w:rsid w:val="00BC7575"/>
    <w:rsid w:val="00C35F1A"/>
    <w:rsid w:val="00C9613D"/>
    <w:rsid w:val="00D9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CE492"/>
  <w15:chartTrackingRefBased/>
  <w15:docId w15:val="{0980FF33-5AFA-7F47-96CF-93DA6FB2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AF4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Grid Table 2"/>
    <w:basedOn w:val="a3"/>
    <w:uiPriority w:val="47"/>
    <w:rsid w:val="00AF4B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1">
    <w:name w:val="Grid Table 5 Dark"/>
    <w:basedOn w:val="a3"/>
    <w:uiPriority w:val="50"/>
    <w:rsid w:val="00AF4B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6">
    <w:name w:val="Grid Table 4 Accent 6"/>
    <w:basedOn w:val="a3"/>
    <w:uiPriority w:val="49"/>
    <w:rsid w:val="00AF4BA8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xiaorui/Library/Containers/com.microsoft.Word/Data/Library/Application%20Support/Microsoft/Office/16.0/DTS/zh-Hans%7bBC310F3A-77D7-594E-B2AF-F9B443F64F89%7d/%7b0EC0E85D-2811-1A41-B1C5-CB934B4B46DE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18"/>
    <w:rsid w:val="00CB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61F7234BFDA2FE4A9FFE1A4DC5569CE7">
    <w:name w:val="61F7234BFDA2FE4A9FFE1A4DC5569CE7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AB3B1A806CEE6541B46B3296EA57F160">
    <w:name w:val="AB3B1A806CEE6541B46B3296EA57F1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wywangxiaorui@163.com</cp:lastModifiedBy>
  <cp:revision>4</cp:revision>
  <dcterms:created xsi:type="dcterms:W3CDTF">2019-07-28T04:56:00Z</dcterms:created>
  <dcterms:modified xsi:type="dcterms:W3CDTF">2019-07-28T10:00:00Z</dcterms:modified>
</cp:coreProperties>
</file>