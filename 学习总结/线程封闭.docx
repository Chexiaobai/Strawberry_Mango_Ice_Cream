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B03700">
      <w:pPr>
        <w:pStyle w:val="1"/>
      </w:pPr>
      <w:r>
        <w:rPr>
          <w:rFonts w:hint="eastAsia"/>
        </w:rPr>
        <w:t>线程封闭</w:t>
      </w:r>
    </w:p>
    <w:p w:rsidR="00592E29" w:rsidRDefault="005B39C3" w:rsidP="00592E29">
      <w:pPr>
        <w:pStyle w:val="a"/>
        <w:rPr>
          <w:rFonts w:hint="eastAsia"/>
        </w:rPr>
      </w:pPr>
      <w:r>
        <w:rPr>
          <w:rFonts w:hint="eastAsia"/>
        </w:rPr>
        <w:t>躲避并发问题，除了设计不可变对象，还有就是线程封闭，将对象封装成一个线程中，只有这一个线程能够看到该对象，不管这个对象是否是安全的，都不会出现线程安全问题，因为只能在一个线程里访问，那么如何实现线程封闭，第一种：通过</w:t>
      </w:r>
      <w:r>
        <w:rPr>
          <w:rFonts w:hint="eastAsia"/>
        </w:rPr>
        <w:t>Ad</w:t>
      </w:r>
      <w:r>
        <w:t>-</w:t>
      </w:r>
      <w:r>
        <w:rPr>
          <w:rFonts w:hint="eastAsia"/>
        </w:rPr>
        <w:t>hoc</w:t>
      </w:r>
      <w:r>
        <w:rPr>
          <w:rFonts w:hint="eastAsia"/>
        </w:rPr>
        <w:t>线程封闭，是通过程序控制实现的，很脆弱，最糟糕的，忽略不推荐；第二种堆栈封闭，其实就是局部变量，</w:t>
      </w:r>
      <w:r w:rsidR="006723FA">
        <w:rPr>
          <w:rFonts w:hint="eastAsia"/>
        </w:rPr>
        <w:t>是最常用的，</w:t>
      </w:r>
      <w:r w:rsidR="006723FA">
        <w:rPr>
          <w:rFonts w:hint="eastAsia"/>
        </w:rPr>
        <w:t>多个线程访问</w:t>
      </w:r>
      <w:r w:rsidR="00592E29">
        <w:rPr>
          <w:rFonts w:hint="eastAsia"/>
        </w:rPr>
        <w:t>一个方法时，方法中的</w:t>
      </w:r>
      <w:r w:rsidR="006723FA">
        <w:rPr>
          <w:rFonts w:hint="eastAsia"/>
        </w:rPr>
        <w:t>局部</w:t>
      </w:r>
      <w:bookmarkStart w:id="0" w:name="_GoBack"/>
      <w:bookmarkEnd w:id="0"/>
      <w:r w:rsidR="006723FA">
        <w:rPr>
          <w:rFonts w:hint="eastAsia"/>
        </w:rPr>
        <w:t>变量</w:t>
      </w:r>
      <w:r w:rsidR="00592E29">
        <w:rPr>
          <w:rFonts w:hint="eastAsia"/>
        </w:rPr>
        <w:t>放在线程栈里，所以不会出现线程并发问题，能用局部变量就不用全局变量，平时自己写代码的时候不会出现并发问题；第三种是</w:t>
      </w:r>
      <w:r w:rsidR="00592E29">
        <w:rPr>
          <w:rFonts w:hint="eastAsia"/>
        </w:rPr>
        <w:t>threadlocal</w:t>
      </w:r>
      <w:r w:rsidR="00592E29">
        <w:rPr>
          <w:rFonts w:hint="eastAsia"/>
        </w:rPr>
        <w:t>线程封闭，特别好，推荐，</w:t>
      </w:r>
      <w:r w:rsidR="00592E29">
        <w:rPr>
          <w:rFonts w:hint="eastAsia"/>
        </w:rPr>
        <w:t>threadlocal</w:t>
      </w:r>
      <w:r w:rsidR="00592E29">
        <w:rPr>
          <w:rFonts w:hint="eastAsia"/>
        </w:rPr>
        <w:t>内部维护着一个</w:t>
      </w:r>
      <w:r w:rsidR="00592E29">
        <w:rPr>
          <w:rFonts w:hint="eastAsia"/>
        </w:rPr>
        <w:t>threadlocalMap</w:t>
      </w:r>
      <w:r w:rsidR="00592E29">
        <w:rPr>
          <w:rFonts w:hint="eastAsia"/>
        </w:rPr>
        <w:t>对象，其中的</w:t>
      </w:r>
      <w:r w:rsidR="00592E29">
        <w:rPr>
          <w:rFonts w:hint="eastAsia"/>
        </w:rPr>
        <w:t>key</w:t>
      </w:r>
      <w:r w:rsidR="00592E29">
        <w:rPr>
          <w:rFonts w:hint="eastAsia"/>
        </w:rPr>
        <w:t>对应线程</w:t>
      </w:r>
      <w:r w:rsidR="00BC0899">
        <w:rPr>
          <w:rFonts w:hint="eastAsia"/>
        </w:rPr>
        <w:t>名称</w:t>
      </w:r>
      <w:r w:rsidR="00592E29">
        <w:rPr>
          <w:rFonts w:hint="eastAsia"/>
        </w:rPr>
        <w:t>，</w:t>
      </w:r>
      <w:r w:rsidR="00592E29">
        <w:rPr>
          <w:rFonts w:hint="eastAsia"/>
        </w:rPr>
        <w:t>value</w:t>
      </w:r>
      <w:r w:rsidR="00592E29">
        <w:rPr>
          <w:rFonts w:hint="eastAsia"/>
        </w:rPr>
        <w:t>对应我们封闭的对象，</w:t>
      </w:r>
      <w:r w:rsidR="00BC0899">
        <w:rPr>
          <w:rFonts w:hint="eastAsia"/>
        </w:rPr>
        <w:t>即每个封闭对象对应</w:t>
      </w:r>
      <w:r w:rsidR="00BC0899">
        <w:rPr>
          <w:rFonts w:hint="eastAsia"/>
        </w:rPr>
        <w:t>map</w:t>
      </w:r>
      <w:r w:rsidR="00BC0899">
        <w:rPr>
          <w:rFonts w:hint="eastAsia"/>
        </w:rPr>
        <w:t>中的一个</w:t>
      </w:r>
      <w:r w:rsidR="00BC0899">
        <w:rPr>
          <w:rFonts w:hint="eastAsia"/>
        </w:rPr>
        <w:t>value</w:t>
      </w:r>
      <w:r w:rsidR="00BC0899">
        <w:rPr>
          <w:rFonts w:hint="eastAsia"/>
        </w:rPr>
        <w:t>值，</w:t>
      </w:r>
      <w:r w:rsidR="00BC0899">
        <w:rPr>
          <w:rFonts w:hint="eastAsia"/>
        </w:rPr>
        <w:t>threadlocal</w:t>
      </w:r>
      <w:r w:rsidR="00BC0899">
        <w:rPr>
          <w:rFonts w:hint="eastAsia"/>
        </w:rPr>
        <w:t>通过</w:t>
      </w:r>
      <w:r w:rsidR="00BC0899">
        <w:rPr>
          <w:rFonts w:hint="eastAsia"/>
        </w:rPr>
        <w:t>threadlocalmap</w:t>
      </w:r>
      <w:r w:rsidR="00BC0899">
        <w:rPr>
          <w:rFonts w:hint="eastAsia"/>
        </w:rPr>
        <w:t>封装对象，所以线程是安全的，也不会引起并发问题</w:t>
      </w:r>
      <w:r w:rsidR="005708F9">
        <w:rPr>
          <w:rFonts w:hint="eastAsia"/>
        </w:rPr>
        <w:t>，但是要注意使用</w:t>
      </w:r>
      <w:r w:rsidR="005708F9">
        <w:rPr>
          <w:rFonts w:hint="eastAsia"/>
        </w:rPr>
        <w:t>remove</w:t>
      </w:r>
      <w:r w:rsidR="005708F9">
        <w:rPr>
          <w:rFonts w:hint="eastAsia"/>
        </w:rPr>
        <w:t>方法，使用完之后要将</w:t>
      </w:r>
      <w:r w:rsidR="005708F9">
        <w:rPr>
          <w:rFonts w:hint="eastAsia"/>
        </w:rPr>
        <w:t>thread</w:t>
      </w:r>
      <w:r w:rsidR="005708F9">
        <w:t xml:space="preserve"> </w:t>
      </w:r>
      <w:r w:rsidR="005708F9">
        <w:rPr>
          <w:rFonts w:hint="eastAsia"/>
        </w:rPr>
        <w:t>remove</w:t>
      </w:r>
      <w:r w:rsidR="005708F9">
        <w:rPr>
          <w:rFonts w:hint="eastAsia"/>
        </w:rPr>
        <w:t>，防止出现内存溢出</w:t>
      </w:r>
      <w:r w:rsidR="00BC0899">
        <w:rPr>
          <w:rFonts w:hint="eastAsia"/>
        </w:rPr>
        <w:t>。</w:t>
      </w:r>
    </w:p>
    <w:p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F6A" w:rsidRDefault="008E2F6A">
      <w:r>
        <w:separator/>
      </w:r>
    </w:p>
    <w:p w:rsidR="008E2F6A" w:rsidRDefault="008E2F6A"/>
  </w:endnote>
  <w:endnote w:type="continuationSeparator" w:id="0">
    <w:p w:rsidR="008E2F6A" w:rsidRDefault="008E2F6A">
      <w:r>
        <w:continuationSeparator/>
      </w:r>
    </w:p>
    <w:p w:rsidR="008E2F6A" w:rsidRDefault="008E2F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F6A" w:rsidRDefault="008E2F6A">
      <w:r>
        <w:separator/>
      </w:r>
    </w:p>
    <w:p w:rsidR="008E2F6A" w:rsidRDefault="008E2F6A"/>
  </w:footnote>
  <w:footnote w:type="continuationSeparator" w:id="0">
    <w:p w:rsidR="008E2F6A" w:rsidRDefault="008E2F6A">
      <w:r>
        <w:continuationSeparator/>
      </w:r>
    </w:p>
    <w:p w:rsidR="008E2F6A" w:rsidRDefault="008E2F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A90582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00"/>
    <w:rsid w:val="00533586"/>
    <w:rsid w:val="00547C66"/>
    <w:rsid w:val="005708F9"/>
    <w:rsid w:val="00592E29"/>
    <w:rsid w:val="005B39C3"/>
    <w:rsid w:val="006723FA"/>
    <w:rsid w:val="008E2F6A"/>
    <w:rsid w:val="00B03700"/>
    <w:rsid w:val="00BC0899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195C"/>
  <w15:chartTrackingRefBased/>
  <w15:docId w15:val="{CC6B2B2D-13B2-DC45-A166-D7B0A374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iaorui/Library/Containers/com.microsoft.Word/Data/Library/Application%20Support/Microsoft/Office/16.0/DTS/zh-Hans%7bBC310F3A-77D7-594E-B2AF-F9B443F64F89%7d/%7b0EC0E85D-2811-1A41-B1C5-CB934B4B46DE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FE"/>
    <w:rsid w:val="0007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68FB955481516D4ABFB5754102BE3246">
    <w:name w:val="68FB955481516D4ABFB5754102BE324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72F28892A38C0E45930A922AE505DEC3">
    <w:name w:val="72F28892A38C0E45930A922AE505DEC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wywangxiaorui@163.com</cp:lastModifiedBy>
  <cp:revision>1</cp:revision>
  <dcterms:created xsi:type="dcterms:W3CDTF">2018-04-18T14:06:00Z</dcterms:created>
  <dcterms:modified xsi:type="dcterms:W3CDTF">2018-04-18T16:02:00Z</dcterms:modified>
</cp:coreProperties>
</file>