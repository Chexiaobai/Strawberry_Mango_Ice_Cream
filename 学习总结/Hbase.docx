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4C4" w:rsidRDefault="000214C4" w:rsidP="000214C4">
      <w:pPr>
        <w:pStyle w:val="1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</w:p>
    <w:p w:rsidR="000214C4" w:rsidRDefault="000214C4" w:rsidP="000214C4">
      <w:pPr>
        <w:pStyle w:val="2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的应用场景及特点</w:t>
      </w:r>
    </w:p>
    <w:p w:rsidR="000214C4" w:rsidRDefault="000214C4" w:rsidP="000214C4">
      <w:pPr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能做什么？</w:t>
      </w:r>
    </w:p>
    <w:p w:rsidR="000214C4" w:rsidRDefault="000214C4" w:rsidP="000214C4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数据海量存储（上百亿行、上百万列），相对于传统数据库一般只允许一个数据库表列最大不超多</w:t>
      </w:r>
      <w:r>
        <w:rPr>
          <w:rFonts w:hint="eastAsia"/>
        </w:rPr>
        <w:t>30</w:t>
      </w:r>
      <w:r>
        <w:rPr>
          <w:rFonts w:hint="eastAsia"/>
        </w:rPr>
        <w:t>，能读能写，数据处理时间限制在百毫秒内</w:t>
      </w:r>
    </w:p>
    <w:p w:rsidR="000214C4" w:rsidRDefault="000214C4" w:rsidP="000214C4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准实时查询，</w:t>
      </w:r>
      <w:r>
        <w:rPr>
          <w:rFonts w:hint="eastAsia"/>
        </w:rPr>
        <w:t>限制在百毫秒内</w:t>
      </w:r>
      <w:r>
        <w:rPr>
          <w:rFonts w:hint="eastAsia"/>
        </w:rPr>
        <w:t>不超过</w:t>
      </w:r>
      <w:r>
        <w:rPr>
          <w:rFonts w:hint="eastAsia"/>
        </w:rPr>
        <w:t>1s</w:t>
      </w:r>
      <w:r>
        <w:rPr>
          <w:rFonts w:hint="eastAsia"/>
        </w:rPr>
        <w:t>内的实时查询</w:t>
      </w:r>
    </w:p>
    <w:p w:rsidR="000214C4" w:rsidRDefault="000214C4" w:rsidP="000214C4"/>
    <w:p w:rsidR="000214C4" w:rsidRDefault="000214C4" w:rsidP="000214C4">
      <w:r>
        <w:rPr>
          <w:rFonts w:hint="eastAsia"/>
        </w:rPr>
        <w:t>举例说明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在实际业务中的场景应用</w:t>
      </w:r>
    </w:p>
    <w:p w:rsidR="000214C4" w:rsidRDefault="000214C4" w:rsidP="002E7FE7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交通行业中的</w:t>
      </w:r>
      <w:r>
        <w:rPr>
          <w:rFonts w:hint="eastAsia"/>
        </w:rPr>
        <w:t>GPS</w:t>
      </w:r>
      <w:r>
        <w:rPr>
          <w:rFonts w:hint="eastAsia"/>
        </w:rPr>
        <w:t>数据信息，</w:t>
      </w:r>
      <w:r w:rsidR="002E7FE7">
        <w:rPr>
          <w:rFonts w:hint="eastAsia"/>
        </w:rPr>
        <w:t>量很大，</w:t>
      </w:r>
      <w:r>
        <w:rPr>
          <w:rFonts w:hint="eastAsia"/>
        </w:rPr>
        <w:t>每天大概有几千万船舶定位信息，根据船舶定位信息，可以</w:t>
      </w:r>
      <w:r w:rsidR="002E7FE7">
        <w:rPr>
          <w:rFonts w:hint="eastAsia"/>
        </w:rPr>
        <w:t>划分航段内执法船舶、商业船舶、社会船舶等信息，可以针对船只的动力多大等信息，在长江上建立辅助设施；例如每个城市路口红绿灯，拍摄的违法车辆信息，实时信息放在</w:t>
      </w:r>
      <w:proofErr w:type="spellStart"/>
      <w:r w:rsidR="002E7FE7">
        <w:rPr>
          <w:rFonts w:hint="eastAsia"/>
        </w:rPr>
        <w:t>Hbase</w:t>
      </w:r>
      <w:proofErr w:type="spellEnd"/>
      <w:r w:rsidR="002E7FE7">
        <w:rPr>
          <w:rFonts w:hint="eastAsia"/>
        </w:rPr>
        <w:t>中</w:t>
      </w:r>
    </w:p>
    <w:p w:rsidR="002E7FE7" w:rsidRDefault="002E7FE7" w:rsidP="002E7FE7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金融，交付信息、还款信息、交易信息、贷款信息</w:t>
      </w:r>
    </w:p>
    <w:p w:rsidR="002E7FE7" w:rsidRDefault="002E7FE7" w:rsidP="002E7FE7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电商，交易信息、物流信息、浏览日志信息</w:t>
      </w:r>
    </w:p>
    <w:p w:rsidR="002E7FE7" w:rsidRDefault="002E7FE7" w:rsidP="002E7FE7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电话，短信、</w:t>
      </w:r>
    </w:p>
    <w:p w:rsidR="002E7FE7" w:rsidRDefault="002E7FE7" w:rsidP="002E7FE7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的特点</w:t>
      </w:r>
    </w:p>
    <w:p w:rsidR="002E7FE7" w:rsidRDefault="002E7FE7" w:rsidP="00A8281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容量大，</w:t>
      </w:r>
      <w:proofErr w:type="spellStart"/>
      <w:r w:rsidR="005F10D0">
        <w:rPr>
          <w:rFonts w:hint="eastAsia"/>
        </w:rPr>
        <w:t>Hbase</w:t>
      </w:r>
      <w:proofErr w:type="spellEnd"/>
      <w:r w:rsidR="005F10D0">
        <w:rPr>
          <w:rFonts w:hint="eastAsia"/>
        </w:rPr>
        <w:t>单表可以有百亿行、百万列，数据矩阵横向和纵向两个纬度所支持的数据量级都非常具有弹性；而普通的关系型数据库，一般在设计的时候列数不能超过</w:t>
      </w:r>
      <w:r w:rsidR="00A8281F">
        <w:rPr>
          <w:rFonts w:hint="eastAsia"/>
        </w:rPr>
        <w:t>3</w:t>
      </w:r>
      <w:r w:rsidR="00A8281F">
        <w:t>0</w:t>
      </w:r>
      <w:r w:rsidR="00A8281F">
        <w:rPr>
          <w:rFonts w:hint="eastAsia"/>
        </w:rPr>
        <w:t>，超过的话，就是有问题的，否则会要求重新设计，而数据行数一般超过</w:t>
      </w:r>
      <w:r w:rsidR="00A8281F">
        <w:rPr>
          <w:rFonts w:hint="eastAsia"/>
        </w:rPr>
        <w:t>5</w:t>
      </w:r>
      <w:r w:rsidR="00A8281F">
        <w:t>00</w:t>
      </w:r>
      <w:r w:rsidR="00A8281F">
        <w:rPr>
          <w:rFonts w:hint="eastAsia"/>
        </w:rPr>
        <w:t>万，超过</w:t>
      </w:r>
      <w:r w:rsidR="00A8281F">
        <w:rPr>
          <w:rFonts w:hint="eastAsia"/>
        </w:rPr>
        <w:t>500</w:t>
      </w:r>
      <w:r w:rsidR="00A8281F">
        <w:rPr>
          <w:rFonts w:hint="eastAsia"/>
        </w:rPr>
        <w:t>万就要求分表</w:t>
      </w:r>
    </w:p>
    <w:p w:rsidR="00A8281F" w:rsidRDefault="00A8281F" w:rsidP="00A8281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面向列的，</w:t>
      </w:r>
    </w:p>
    <w:p w:rsidR="00A8281F" w:rsidRDefault="00A8281F" w:rsidP="00A8281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多版本，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每一列的数据存储有多个</w:t>
      </w:r>
      <w:r>
        <w:rPr>
          <w:rFonts w:hint="eastAsia"/>
        </w:rPr>
        <w:t>Version</w:t>
      </w:r>
    </w:p>
    <w:p w:rsidR="00A8281F" w:rsidRDefault="00A8281F" w:rsidP="00A8281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稀疏性，为空的列不占用存储空间，表可以设计的非常稀疏</w:t>
      </w:r>
    </w:p>
    <w:p w:rsidR="00A8281F" w:rsidRDefault="00A8281F" w:rsidP="00A8281F"/>
    <w:p w:rsidR="00A8281F" w:rsidRDefault="00A8281F" w:rsidP="00A8281F">
      <w:pPr>
        <w:rPr>
          <w:rFonts w:hint="eastAsia"/>
        </w:rPr>
      </w:pPr>
    </w:p>
    <w:p w:rsidR="00A8281F" w:rsidRDefault="00A8281F" w:rsidP="00A8281F">
      <w:pPr>
        <w:rPr>
          <w:rFonts w:hint="eastAsia"/>
        </w:rPr>
      </w:pPr>
      <w:r>
        <w:rPr>
          <w:rFonts w:hint="eastAsia"/>
        </w:rPr>
        <w:t>红黑树</w:t>
      </w:r>
      <w:bookmarkStart w:id="0" w:name="_GoBack"/>
      <w:bookmarkEnd w:id="0"/>
    </w:p>
    <w:p w:rsidR="00A8281F" w:rsidRDefault="00A8281F" w:rsidP="00A8281F">
      <w:pPr>
        <w:rPr>
          <w:rFonts w:hint="eastAsia"/>
        </w:rPr>
      </w:pPr>
    </w:p>
    <w:p w:rsidR="00A8281F" w:rsidRDefault="00A8281F" w:rsidP="00A8281F">
      <w:pPr>
        <w:rPr>
          <w:rFonts w:hint="eastAsia"/>
        </w:rPr>
      </w:pPr>
    </w:p>
    <w:p w:rsidR="00A8281F" w:rsidRPr="000214C4" w:rsidRDefault="00A8281F" w:rsidP="00A8281F">
      <w:pPr>
        <w:pStyle w:val="afb"/>
        <w:numPr>
          <w:ilvl w:val="0"/>
          <w:numId w:val="7"/>
        </w:numPr>
        <w:ind w:firstLineChars="0"/>
        <w:rPr>
          <w:rFonts w:hint="eastAsia"/>
        </w:rPr>
      </w:pPr>
    </w:p>
    <w:p w:rsidR="00533586" w:rsidRDefault="000214C4">
      <w:pPr>
        <w:pStyle w:val="2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的概念的定位</w:t>
      </w:r>
    </w:p>
    <w:p w:rsidR="000214C4" w:rsidRDefault="000214C4" w:rsidP="000214C4"/>
    <w:p w:rsidR="000214C4" w:rsidRDefault="000214C4" w:rsidP="000214C4">
      <w:pPr>
        <w:pStyle w:val="2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的架构体系及模型</w:t>
      </w:r>
    </w:p>
    <w:p w:rsidR="000214C4" w:rsidRDefault="000214C4" w:rsidP="000214C4">
      <w:pPr>
        <w:pStyle w:val="2"/>
        <w:rPr>
          <w:rFonts w:hint="eastAsia"/>
        </w:rPr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的安装和部署</w:t>
      </w:r>
    </w:p>
    <w:p w:rsidR="000214C4" w:rsidRPr="000214C4" w:rsidRDefault="000214C4" w:rsidP="000214C4">
      <w:pPr>
        <w:pStyle w:val="2"/>
        <w:rPr>
          <w:rFonts w:hint="eastAsia"/>
        </w:rPr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0214C4" w:rsidRPr="000214C4" w:rsidRDefault="000214C4">
      <w:pPr>
        <w:pStyle w:val="2"/>
      </w:pPr>
    </w:p>
    <w:sectPr w:rsidR="000214C4" w:rsidRPr="000214C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9E5" w:rsidRDefault="003F09E5">
      <w:r>
        <w:separator/>
      </w:r>
    </w:p>
    <w:p w:rsidR="003F09E5" w:rsidRDefault="003F09E5"/>
  </w:endnote>
  <w:endnote w:type="continuationSeparator" w:id="0">
    <w:p w:rsidR="003F09E5" w:rsidRDefault="003F09E5">
      <w:r>
        <w:continuationSeparator/>
      </w:r>
    </w:p>
    <w:p w:rsidR="003F09E5" w:rsidRDefault="003F0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9E5" w:rsidRDefault="003F09E5">
      <w:r>
        <w:separator/>
      </w:r>
    </w:p>
    <w:p w:rsidR="003F09E5" w:rsidRDefault="003F09E5"/>
  </w:footnote>
  <w:footnote w:type="continuationSeparator" w:id="0">
    <w:p w:rsidR="003F09E5" w:rsidRDefault="003F09E5">
      <w:r>
        <w:continuationSeparator/>
      </w:r>
    </w:p>
    <w:p w:rsidR="003F09E5" w:rsidRDefault="003F0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A80679"/>
    <w:multiLevelType w:val="hybridMultilevel"/>
    <w:tmpl w:val="1D300174"/>
    <w:lvl w:ilvl="0" w:tplc="75DAC9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329"/>
    <w:multiLevelType w:val="hybridMultilevel"/>
    <w:tmpl w:val="6C768D18"/>
    <w:lvl w:ilvl="0" w:tplc="E37A6D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62B1"/>
    <w:multiLevelType w:val="hybridMultilevel"/>
    <w:tmpl w:val="C49C094A"/>
    <w:lvl w:ilvl="0" w:tplc="9118EF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4"/>
    <w:rsid w:val="000214C4"/>
    <w:rsid w:val="002E7FE7"/>
    <w:rsid w:val="003F09E5"/>
    <w:rsid w:val="00487CCF"/>
    <w:rsid w:val="00533586"/>
    <w:rsid w:val="00547C66"/>
    <w:rsid w:val="005F10D0"/>
    <w:rsid w:val="00A8281F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2F545"/>
  <w15:chartTrackingRefBased/>
  <w15:docId w15:val="{860698E4-FAF7-314A-80C3-6C57344A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021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B"/>
    <w:rsid w:val="00E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87E94F0E9F20C478BE0957F4C3DF862">
    <w:name w:val="487E94F0E9F20C478BE0957F4C3DF86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BDD3AB51B7A374892C7E1D8EF191451">
    <w:name w:val="ABDD3AB51B7A374892C7E1D8EF1914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2</cp:revision>
  <dcterms:created xsi:type="dcterms:W3CDTF">2018-04-21T10:19:00Z</dcterms:created>
  <dcterms:modified xsi:type="dcterms:W3CDTF">2018-04-21T14:18:00Z</dcterms:modified>
</cp:coreProperties>
</file>