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0B6032">
      <w:pPr>
        <w:pStyle w:val="1"/>
      </w:pP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关键字哪些作用</w:t>
      </w:r>
    </w:p>
    <w:p w:rsidR="00533586" w:rsidRDefault="000B6032" w:rsidP="0002528A">
      <w:pPr>
        <w:pStyle w:val="a"/>
      </w:pPr>
      <w:r>
        <w:t>S</w:t>
      </w:r>
      <w:r>
        <w:rPr>
          <w:rFonts w:hint="eastAsia"/>
        </w:rPr>
        <w:t>tatic</w:t>
      </w:r>
      <w:r w:rsidR="00B20FCE">
        <w:rPr>
          <w:rFonts w:hint="eastAsia"/>
        </w:rPr>
        <w:t>可以</w:t>
      </w:r>
      <w:r>
        <w:rPr>
          <w:rFonts w:hint="eastAsia"/>
        </w:rPr>
        <w:t>用来修饰静态变量、静态常量、静态方法、静态代码块，</w:t>
      </w:r>
      <w:r>
        <w:rPr>
          <w:rFonts w:hint="eastAsia"/>
        </w:rPr>
        <w:t>static</w:t>
      </w:r>
      <w:r>
        <w:rPr>
          <w:rFonts w:hint="eastAsia"/>
        </w:rPr>
        <w:t>在使用的过程中是跟随</w:t>
      </w:r>
      <w:r w:rsidR="00B20FCE">
        <w:rPr>
          <w:rFonts w:hint="eastAsia"/>
        </w:rPr>
        <w:t>类来执行的，而不是根据对象来执行的，一般调用方法是</w:t>
      </w:r>
      <w:r w:rsidR="00B20FCE">
        <w:rPr>
          <w:rFonts w:hint="eastAsia"/>
        </w:rPr>
        <w:t>AClass</w:t>
      </w:r>
      <w:r w:rsidR="00B20FCE">
        <w:t>.</w:t>
      </w:r>
      <w:r w:rsidR="0002528A">
        <w:rPr>
          <w:rFonts w:hint="eastAsia"/>
        </w:rPr>
        <w:t>变量，而不用</w:t>
      </w:r>
      <w:r w:rsidR="0002528A">
        <w:rPr>
          <w:rFonts w:hint="eastAsia"/>
        </w:rPr>
        <w:t>new</w:t>
      </w:r>
      <w:r w:rsidR="0002528A">
        <w:rPr>
          <w:rFonts w:hint="eastAsia"/>
        </w:rPr>
        <w:t>一个对象然后再调用该变量，</w:t>
      </w:r>
      <w:r w:rsidR="0002528A">
        <w:rPr>
          <w:rFonts w:hint="eastAsia"/>
        </w:rPr>
        <w:t>static</w:t>
      </w:r>
      <w:r w:rsidR="0002528A">
        <w:rPr>
          <w:rFonts w:hint="eastAsia"/>
        </w:rPr>
        <w:t>修饰待调用的普通方法、修饰静态代码块、修和该类的构造方法时的执行顺序是：优先执行静态代码块、其次是执行构造方法，最后是待调用的方法。</w:t>
      </w:r>
      <w:bookmarkStart w:id="0" w:name="_GoBack"/>
      <w:bookmarkEnd w:id="0"/>
    </w:p>
    <w:p w:rsidR="000D7003" w:rsidRDefault="000D7003" w:rsidP="0002528A">
      <w:pPr>
        <w:pStyle w:val="a"/>
        <w:rPr>
          <w:rFonts w:hint="eastAsia"/>
        </w:rPr>
      </w:pPr>
      <w:r>
        <w:rPr>
          <w:rFonts w:hint="eastAsia"/>
        </w:rPr>
        <w:t>一般将静态变量放在静态代码块之前，两者是按照先后顺序直接执行的</w:t>
      </w:r>
    </w:p>
    <w:p w:rsidR="000D7003" w:rsidRDefault="000D7003" w:rsidP="000D7003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:rsidR="000D7003" w:rsidRDefault="000D7003" w:rsidP="000D700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sectPr w:rsidR="000D7003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B85" w:rsidRDefault="00066B85">
      <w:r>
        <w:separator/>
      </w:r>
    </w:p>
    <w:p w:rsidR="00066B85" w:rsidRDefault="00066B85"/>
  </w:endnote>
  <w:endnote w:type="continuationSeparator" w:id="0">
    <w:p w:rsidR="00066B85" w:rsidRDefault="00066B85">
      <w:r>
        <w:continuationSeparator/>
      </w:r>
    </w:p>
    <w:p w:rsidR="00066B85" w:rsidRDefault="00066B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B85" w:rsidRDefault="00066B85">
      <w:r>
        <w:separator/>
      </w:r>
    </w:p>
    <w:p w:rsidR="00066B85" w:rsidRDefault="00066B85"/>
  </w:footnote>
  <w:footnote w:type="continuationSeparator" w:id="0">
    <w:p w:rsidR="00066B85" w:rsidRDefault="00066B85">
      <w:r>
        <w:continuationSeparator/>
      </w:r>
    </w:p>
    <w:p w:rsidR="00066B85" w:rsidRDefault="00066B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32"/>
    <w:rsid w:val="0002528A"/>
    <w:rsid w:val="00066B85"/>
    <w:rsid w:val="000B6032"/>
    <w:rsid w:val="000D7003"/>
    <w:rsid w:val="00533586"/>
    <w:rsid w:val="00547C66"/>
    <w:rsid w:val="00B20FCE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4CE67"/>
  <w15:chartTrackingRefBased/>
  <w15:docId w15:val="{A7637B75-FB02-C64E-81A0-5A147897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xiaorui/Library/Containers/com.microsoft.Word/Data/Library/Application%20Support/Microsoft/Office/16.0/DTS/zh-Hans%7bBC310F3A-77D7-594E-B2AF-F9B443F64F89%7d/%7b0EC0E85D-2811-1A41-B1C5-CB934B4B46DE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D1"/>
    <w:rsid w:val="005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891959723EC2B45A595159998DC7810">
    <w:name w:val="D891959723EC2B45A595159998DC7810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537BEA60B16BB34EA9552C4B93C1B410">
    <w:name w:val="537BEA60B16BB34EA9552C4B93C1B4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wywangxiaorui@163.com</cp:lastModifiedBy>
  <cp:revision>3</cp:revision>
  <dcterms:created xsi:type="dcterms:W3CDTF">2018-05-02T14:39:00Z</dcterms:created>
  <dcterms:modified xsi:type="dcterms:W3CDTF">2018-05-02T14:58:00Z</dcterms:modified>
</cp:coreProperties>
</file>