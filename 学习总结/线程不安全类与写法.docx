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5A7268">
      <w:pPr>
        <w:pStyle w:val="1"/>
      </w:pPr>
      <w:r>
        <w:rPr>
          <w:rFonts w:hint="eastAsia"/>
        </w:rPr>
        <w:t>线程不安全类与写法</w:t>
      </w:r>
      <w:bookmarkStart w:id="0" w:name="_GoBack"/>
      <w:bookmarkEnd w:id="0"/>
    </w:p>
    <w:p w:rsidR="00533586" w:rsidRDefault="005A7268">
      <w:pPr>
        <w:pStyle w:val="a"/>
        <w:rPr>
          <w:rFonts w:hint="eastAsia"/>
        </w:rPr>
      </w:pPr>
      <w:r>
        <w:rPr>
          <w:rFonts w:hint="eastAsia"/>
        </w:rPr>
        <w:t>Stringbuilder</w:t>
      </w:r>
      <w:r>
        <w:rPr>
          <w:rFonts w:hint="eastAsia"/>
        </w:rPr>
        <w:t>和</w:t>
      </w:r>
      <w:r>
        <w:rPr>
          <w:rFonts w:hint="eastAsia"/>
        </w:rPr>
        <w:t>Stringbuffer</w:t>
      </w:r>
      <w:r>
        <w:rPr>
          <w:rFonts w:hint="eastAsia"/>
        </w:rPr>
        <w:t>之间的差别：</w:t>
      </w:r>
    </w:p>
    <w:p w:rsidR="005A7268" w:rsidRDefault="005A7268">
      <w:pPr>
        <w:pStyle w:val="a"/>
        <w:rPr>
          <w:rFonts w:hint="eastAsia"/>
        </w:rPr>
      </w:pPr>
      <w:r>
        <w:t>S</w:t>
      </w:r>
      <w:r>
        <w:rPr>
          <w:rFonts w:hint="eastAsia"/>
        </w:rPr>
        <w:t>tringbuilder</w:t>
      </w:r>
      <w:r>
        <w:rPr>
          <w:rFonts w:hint="eastAsia"/>
        </w:rPr>
        <w:t>线程不安全</w:t>
      </w:r>
    </w:p>
    <w:p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a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2CC" w:rsidRDefault="002032CC">
      <w:r>
        <w:separator/>
      </w:r>
    </w:p>
    <w:p w:rsidR="002032CC" w:rsidRDefault="002032CC"/>
  </w:endnote>
  <w:endnote w:type="continuationSeparator" w:id="0">
    <w:p w:rsidR="002032CC" w:rsidRDefault="002032CC">
      <w:r>
        <w:continuationSeparator/>
      </w:r>
    </w:p>
    <w:p w:rsidR="002032CC" w:rsidRDefault="002032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2CC" w:rsidRDefault="002032CC">
      <w:r>
        <w:separator/>
      </w:r>
    </w:p>
    <w:p w:rsidR="002032CC" w:rsidRDefault="002032CC"/>
  </w:footnote>
  <w:footnote w:type="continuationSeparator" w:id="0">
    <w:p w:rsidR="002032CC" w:rsidRDefault="002032CC">
      <w:r>
        <w:continuationSeparator/>
      </w:r>
    </w:p>
    <w:p w:rsidR="002032CC" w:rsidRDefault="002032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68"/>
    <w:rsid w:val="002032CC"/>
    <w:rsid w:val="00533586"/>
    <w:rsid w:val="00547C66"/>
    <w:rsid w:val="005A7268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7F2F8"/>
  <w15:chartTrackingRefBased/>
  <w15:docId w15:val="{220CF554-9295-2744-A093-53885D58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angxiaorui/Library/Containers/com.microsoft.Word/Data/Library/Application%20Support/Microsoft/Office/16.0/DTS/zh-Hans%7bBC310F3A-77D7-594E-B2AF-F9B443F64F89%7d/%7b0EC0E85D-2811-1A41-B1C5-CB934B4B46DE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4B"/>
    <w:rsid w:val="00B7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7C994BA2CE553140991125616B3F0D13">
    <w:name w:val="7C994BA2CE553140991125616B3F0D13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E4AA0B05A6EA1D4D816A15C457D860A7">
    <w:name w:val="E4AA0B05A6EA1D4D816A15C457D860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wywangxiaorui@163.com</cp:lastModifiedBy>
  <cp:revision>1</cp:revision>
  <dcterms:created xsi:type="dcterms:W3CDTF">2018-04-18T16:02:00Z</dcterms:created>
  <dcterms:modified xsi:type="dcterms:W3CDTF">2018-04-18T16:12:00Z</dcterms:modified>
</cp:coreProperties>
</file>