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646"/>
        </w:tabs>
        <w:rPr>
          <w:rFonts w:hint="default" w:eastAsiaTheme="majorEastAsia"/>
          <w:lang w:val="en-US"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JavaScript基础知识</w:t>
      </w:r>
    </w:p>
    <w:p>
      <w:pPr>
        <w:pStyle w:val="13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原型与原型链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如何判断一个变量是数组类型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写一个原型链继承的例子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描述new一个对象的过程（说出来，知道原理）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Zepto（或者其他框架）源码中如何使用原型链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构造函数-扩展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原型规则和示例（基础）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原型链（提升）</w:t>
      </w:r>
    </w:p>
    <w:p>
      <w:pP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>instanceof</w:t>
      </w:r>
    </w:p>
    <w:p>
      <w:pPr>
        <w:pStyle w:val="13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338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构造函数：大写字母开头的函数，书写时需要注意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构造函数里默认返回return this;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构造函数扩展：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原型规则与示例（必须掌握）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所有的引用类型（数组、对象、函数）都具有对象特性，可以自由扩展属性（null除外）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2、所有的引用类型（数组、对象、函数）都有一个__proto__属性，属性值是一个普通的对象 其中__proto__隐示原型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所有的函数，都有一个prototype属性，属性值也是一个普通对象；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其中prototype是显示原型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所有引用类型（数组、对象、函数），__proto__属性值指向它的构造函数的prototype属性值</w:t>
      </w:r>
      <w:bookmarkStart w:id="0" w:name="_GoBack"/>
      <w:bookmarkEnd w:id="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obj={}；obj.userName=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wangxiaorui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arr=[]; arr.userName=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wangxiaorui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fn(){}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fn.a = 100;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console.log(obj.</w:t>
            </w:r>
            <w:r>
              <w:rPr>
                <w:rFonts w:hint="eastAsia"/>
                <w:lang w:val="en-US" w:eastAsia="zh-CN"/>
              </w:rPr>
              <w:t>__proto__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console.log(arr.</w:t>
            </w:r>
            <w:r>
              <w:rPr>
                <w:rFonts w:hint="eastAsia"/>
                <w:lang w:val="en-US" w:eastAsia="zh-CN"/>
              </w:rPr>
              <w:t>__proto__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console.log(fn.</w:t>
            </w:r>
            <w:r>
              <w:rPr>
                <w:rFonts w:hint="eastAsia"/>
                <w:lang w:val="en-US" w:eastAsia="zh-CN"/>
              </w:rPr>
              <w:t>__proto__</w:t>
            </w:r>
            <w:r>
              <w:rPr>
                <w:rFonts w:hint="eastAsia"/>
                <w:vertAlign w:val="baseline"/>
                <w:lang w:val="en-US" w:eastAsia="zh-CN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此处userName就是属于自由扩展属性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console.log(fn.prototype)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console.log(obj.__proto__===Object.prototype)  //true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9582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2428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footerReference r:id="rId3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699706"/>
      <w:docPartObj>
        <w:docPartGallery w:val="autotext"/>
      </w:docPartObj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E464E"/>
    <w:multiLevelType w:val="singleLevel"/>
    <w:tmpl w:val="829E464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077D6"/>
    <w:multiLevelType w:val="singleLevel"/>
    <w:tmpl w:val="779077D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EF"/>
    <w:rsid w:val="0009445D"/>
    <w:rsid w:val="000C2FD6"/>
    <w:rsid w:val="000E0338"/>
    <w:rsid w:val="000E468D"/>
    <w:rsid w:val="003B788B"/>
    <w:rsid w:val="00533586"/>
    <w:rsid w:val="00540E3E"/>
    <w:rsid w:val="00547C66"/>
    <w:rsid w:val="0090532C"/>
    <w:rsid w:val="00B10405"/>
    <w:rsid w:val="00C35F1A"/>
    <w:rsid w:val="00C9613D"/>
    <w:rsid w:val="00DE19AC"/>
    <w:rsid w:val="00F329EF"/>
    <w:rsid w:val="02603204"/>
    <w:rsid w:val="04A33314"/>
    <w:rsid w:val="0AD06611"/>
    <w:rsid w:val="0F1504FC"/>
    <w:rsid w:val="0F5B7F76"/>
    <w:rsid w:val="10D94EA3"/>
    <w:rsid w:val="17316AA1"/>
    <w:rsid w:val="1B9532B7"/>
    <w:rsid w:val="2D2E0A84"/>
    <w:rsid w:val="2EE64849"/>
    <w:rsid w:val="45CF587C"/>
    <w:rsid w:val="49D16238"/>
    <w:rsid w:val="4CBB1EE3"/>
    <w:rsid w:val="51D851C7"/>
    <w:rsid w:val="51F85520"/>
    <w:rsid w:val="5E5B098E"/>
    <w:rsid w:val="648442D3"/>
    <w:rsid w:val="66501DFF"/>
    <w:rsid w:val="6B8375C5"/>
    <w:rsid w:val="6BFA7E73"/>
    <w:rsid w:val="74733361"/>
    <w:rsid w:val="7502205A"/>
    <w:rsid w:val="79D01F4C"/>
    <w:rsid w:val="7A7B4459"/>
    <w:rsid w:val="7C0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EastAsia" w:cstheme="minorBidi"/>
      <w:color w:val="595959" w:themeColor="text1" w:themeTint="A6"/>
      <w:sz w:val="30"/>
      <w:szCs w:val="30"/>
      <w:lang w:val="en-GB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3"/>
    <w:semiHidden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footer"/>
    <w:basedOn w:val="1"/>
    <w:link w:val="26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5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link w:val="29"/>
    <w:semiHidden/>
    <w:unhideWhenUsed/>
    <w:qFormat/>
    <w:uiPriority w:val="11"/>
    <w:pPr>
      <w:spacing w:after="520"/>
      <w:contextualSpacing/>
    </w:pPr>
    <w:rPr>
      <w:caps/>
      <w:sz w:val="40"/>
    </w:rPr>
  </w:style>
  <w:style w:type="paragraph" w:styleId="17">
    <w:name w:val="Title"/>
    <w:basedOn w:val="1"/>
    <w:link w:val="28"/>
    <w:semiHidden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semiHidden/>
    <w:unhideWhenUsed/>
    <w:qFormat/>
    <w:uiPriority w:val="22"/>
    <w:rPr>
      <w:b/>
      <w:bCs/>
    </w:rPr>
  </w:style>
  <w:style w:type="character" w:styleId="22">
    <w:name w:val="Emphasis"/>
    <w:basedOn w:val="20"/>
    <w:semiHidden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3">
    <w:name w:val="Hyperlink"/>
    <w:basedOn w:val="20"/>
    <w:unhideWhenUsed/>
    <w:qFormat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 字符"/>
    <w:basedOn w:val="20"/>
    <w:link w:val="2"/>
    <w:qFormat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5">
    <w:name w:val="页眉 字符"/>
    <w:basedOn w:val="20"/>
    <w:link w:val="15"/>
    <w:qFormat/>
    <w:uiPriority w:val="99"/>
  </w:style>
  <w:style w:type="character" w:customStyle="1" w:styleId="26">
    <w:name w:val="页脚 字符"/>
    <w:basedOn w:val="20"/>
    <w:link w:val="14"/>
    <w:qFormat/>
    <w:uiPriority w:val="99"/>
  </w:style>
  <w:style w:type="character" w:styleId="27">
    <w:name w:val="Placeholder Text"/>
    <w:basedOn w:val="20"/>
    <w:semiHidden/>
    <w:qFormat/>
    <w:uiPriority w:val="99"/>
    <w:rPr>
      <w:color w:val="808080"/>
    </w:rPr>
  </w:style>
  <w:style w:type="character" w:customStyle="1" w:styleId="28">
    <w:name w:val="标题 字符"/>
    <w:basedOn w:val="20"/>
    <w:link w:val="17"/>
    <w:semiHidden/>
    <w:qFormat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副标题 字符"/>
    <w:basedOn w:val="20"/>
    <w:link w:val="16"/>
    <w:semiHidden/>
    <w:qFormat/>
    <w:uiPriority w:val="11"/>
    <w:rPr>
      <w:rFonts w:eastAsiaTheme="minorEastAsia"/>
      <w:caps/>
      <w:sz w:val="40"/>
    </w:rPr>
  </w:style>
  <w:style w:type="character" w:customStyle="1" w:styleId="30">
    <w:name w:val="Intense Reference"/>
    <w:basedOn w:val="20"/>
    <w:semiHidden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Book Title"/>
    <w:basedOn w:val="20"/>
    <w:semiHidden/>
    <w:unhideWhenUsed/>
    <w:qFormat/>
    <w:uiPriority w:val="33"/>
    <w:rPr>
      <w:bCs/>
      <w:iCs/>
      <w:spacing w:val="0"/>
      <w:u w:val="single"/>
    </w:rPr>
  </w:style>
  <w:style w:type="character" w:customStyle="1" w:styleId="32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3">
    <w:name w:val="标题 3 字符"/>
    <w:basedOn w:val="20"/>
    <w:link w:val="4"/>
    <w:semiHidden/>
    <w:qFormat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4">
    <w:name w:val="标题 4 字符"/>
    <w:basedOn w:val="20"/>
    <w:link w:val="5"/>
    <w:semiHidden/>
    <w:qFormat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5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标题 7 字符"/>
    <w:basedOn w:val="20"/>
    <w:link w:val="8"/>
    <w:semiHidden/>
    <w:qFormat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8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39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Subtle Emphasis"/>
    <w:basedOn w:val="20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Emphasis"/>
    <w:basedOn w:val="20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3">
    <w:name w:val="引用 字符"/>
    <w:basedOn w:val="20"/>
    <w:link w:val="42"/>
    <w:semiHidden/>
    <w:qFormat/>
    <w:uiPriority w:val="29"/>
    <w:rPr>
      <w:i/>
      <w:iCs/>
      <w:sz w:val="36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5">
    <w:name w:val="明显引用 字符"/>
    <w:basedOn w:val="20"/>
    <w:link w:val="44"/>
    <w:semiHidden/>
    <w:qFormat/>
    <w:uiPriority w:val="30"/>
    <w:rPr>
      <w:b/>
      <w:i/>
      <w:iCs/>
      <w:sz w:val="36"/>
    </w:rPr>
  </w:style>
  <w:style w:type="character" w:customStyle="1" w:styleId="46">
    <w:name w:val="Subtle Reference"/>
    <w:basedOn w:val="20"/>
    <w:semiHidden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8">
    <w:name w:val="Unresolved Mention"/>
    <w:basedOn w:val="20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xiaorui\Library\Containers\com.microsoft.Word\Data\Library\Application%20Support\Microsoft\Office\16.0\DTS\zh-Hans%7bBC310F3A-77D7-594E-B2AF-F9B443F64F89%7d\%7b0EC0E85D-2811-1A41-B1C5-CB934B4B46D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4</Pages>
  <Words>187</Words>
  <Characters>1072</Characters>
  <Lines>8</Lines>
  <Paragraphs>2</Paragraphs>
  <TotalTime>0</TotalTime>
  <ScaleCrop>false</ScaleCrop>
  <LinksUpToDate>false</LinksUpToDate>
  <CharactersWithSpaces>1257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2018-07-22T15:43:00Z</dcterms:created>
  <dc:creator>Microsoft Office 用户</dc:creator>
  <cp:lastModifiedBy>莫小鱼</cp:lastModifiedBy>
  <dcterms:modified xsi:type="dcterms:W3CDTF">2020-12-28T02:10:57Z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