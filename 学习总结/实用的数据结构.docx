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B96B03">
      <w:pPr>
        <w:pStyle w:val="1"/>
      </w:pPr>
      <w:r>
        <w:rPr>
          <w:rFonts w:hint="eastAsia"/>
        </w:rPr>
        <w:t>实用的数据结构</w:t>
      </w:r>
    </w:p>
    <w:p w:rsidR="00B96B03" w:rsidRDefault="00B96B03" w:rsidP="00B96B03">
      <w:pPr>
        <w:pStyle w:val="a"/>
      </w:pPr>
      <w:r>
        <w:rPr>
          <w:rFonts w:hint="eastAsia"/>
        </w:rPr>
        <w:t>常被用到的算法结构及一些实用技巧，这里主要说一下，数组和字符串、链表、栈、队列、双端队列和树</w:t>
      </w:r>
    </w:p>
    <w:p w:rsidR="00B96B03" w:rsidRDefault="00B96B03" w:rsidP="00B96B03">
      <w:pPr>
        <w:pStyle w:val="a"/>
      </w:pPr>
      <w:r>
        <w:rPr>
          <w:rFonts w:hint="eastAsia"/>
        </w:rPr>
        <w:t>数组、字符串</w:t>
      </w:r>
      <w:r>
        <w:rPr>
          <w:rFonts w:hint="eastAsia"/>
        </w:rPr>
        <w:t>(A</w:t>
      </w:r>
      <w:r>
        <w:t>rray &amp; String</w:t>
      </w:r>
      <w:r>
        <w:rPr>
          <w:rFonts w:hint="eastAsia"/>
        </w:rPr>
        <w:t>)</w:t>
      </w:r>
    </w:p>
    <w:p w:rsidR="00B96B03" w:rsidRDefault="00B96B03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字符串转化</w:t>
      </w:r>
    </w:p>
    <w:p w:rsidR="00B96B03" w:rsidRDefault="00B96B03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数组和字符串是最基本的数据结构，在很多编程语言中，都有着十分相近的性质，而围绕着他们的面试题也特别多</w:t>
      </w:r>
    </w:p>
    <w:p w:rsidR="00B96B03" w:rsidRDefault="00B96B03" w:rsidP="00B96B03">
      <w:pPr>
        <w:pStyle w:val="a"/>
        <w:numPr>
          <w:ilvl w:val="0"/>
          <w:numId w:val="0"/>
        </w:numPr>
        <w:ind w:left="432"/>
      </w:pPr>
    </w:p>
    <w:p w:rsidR="00B96B03" w:rsidRDefault="00B96B03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很多时候，在分析字符串相关面试的过程中，我们往往要针对字符串当中的一个字符进行分析和处理，甚至有时候我们得先把给定的字符串转换成字符数组之后，在进行分析和处理。</w:t>
      </w:r>
    </w:p>
    <w:p w:rsidR="00B96B03" w:rsidRDefault="00B96B03" w:rsidP="00B96B03">
      <w:pPr>
        <w:pStyle w:val="a"/>
        <w:numPr>
          <w:ilvl w:val="0"/>
          <w:numId w:val="0"/>
        </w:numPr>
        <w:ind w:left="432"/>
      </w:pPr>
    </w:p>
    <w:p w:rsidR="00B96B03" w:rsidRDefault="00B96B03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举例；翻转字符串</w:t>
      </w:r>
      <w:r>
        <w:t>“</w:t>
      </w:r>
      <w:r>
        <w:rPr>
          <w:rFonts w:hint="eastAsia"/>
        </w:rPr>
        <w:t>algorithm</w:t>
      </w:r>
      <w:r>
        <w:t>”</w:t>
      </w:r>
    </w:p>
    <w:p w:rsidR="00B96B03" w:rsidRDefault="00B96B03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互换，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rPr>
          <w:rFonts w:hint="eastAsia"/>
        </w:rPr>
        <w:t>互换，</w:t>
      </w:r>
      <w:r>
        <w:rPr>
          <w:rFonts w:hint="eastAsia"/>
        </w:rPr>
        <w:t>g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互换，以此类推</w:t>
      </w:r>
    </w:p>
    <w:p w:rsidR="00B96B03" w:rsidRDefault="00B96B03" w:rsidP="00B96B03">
      <w:pPr>
        <w:pStyle w:val="a"/>
        <w:numPr>
          <w:ilvl w:val="0"/>
          <w:numId w:val="0"/>
        </w:numPr>
        <w:ind w:left="432"/>
      </w:pP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数组的优缺点：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要掌握一种数据结构，就要分析它的优缺点，数组的优点在于：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构建非常简单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能在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的时间里，根据数组下标</w:t>
      </w:r>
      <w:r>
        <w:rPr>
          <w:rFonts w:hint="eastAsia"/>
        </w:rPr>
        <w:t xml:space="preserve"> </w:t>
      </w:r>
      <w:r>
        <w:rPr>
          <w:rFonts w:hint="eastAsia"/>
        </w:rPr>
        <w:t>查询到某个元素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而缺点在于：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构建时，必须分配一段连续的空间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查询某个元素是否存在时，需要遍历整个数组，耗费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的时间，其中</w:t>
      </w:r>
      <w:r>
        <w:rPr>
          <w:rFonts w:hint="eastAsia"/>
        </w:rPr>
        <w:t>n</w:t>
      </w:r>
      <w:r>
        <w:rPr>
          <w:rFonts w:hint="eastAsia"/>
        </w:rPr>
        <w:t>是数组的长度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删除和添加新元素的时候，同样需要耗费</w:t>
      </w:r>
      <w:r>
        <w:rPr>
          <w:rFonts w:hint="eastAsia"/>
        </w:rPr>
        <w:t>O(n)</w:t>
      </w:r>
      <w:r>
        <w:rPr>
          <w:rFonts w:hint="eastAsia"/>
        </w:rPr>
        <w:t>的时间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所以在考虑是否应当采用数组来辅助你的算法时，请务必考虑它的优缺点，看看它的缺点是否会阻碍你的算法复杂度及空间复杂度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例题分析</w:t>
      </w:r>
    </w:p>
    <w:p w:rsidR="00FE09E6" w:rsidRDefault="00FE09E6" w:rsidP="00B96B03">
      <w:pPr>
        <w:pStyle w:val="a"/>
        <w:numPr>
          <w:ilvl w:val="0"/>
          <w:numId w:val="0"/>
        </w:numPr>
        <w:ind w:left="432"/>
      </w:pPr>
      <w:r>
        <w:t>L</w:t>
      </w:r>
      <w:r>
        <w:rPr>
          <w:rFonts w:hint="eastAsia"/>
        </w:rPr>
        <w:t>eetCode</w:t>
      </w:r>
      <w:r>
        <w:rPr>
          <w:rFonts w:hint="eastAsia"/>
        </w:rPr>
        <w:t>第</w:t>
      </w:r>
      <w:r>
        <w:rPr>
          <w:rFonts w:hint="eastAsia"/>
        </w:rPr>
        <w:t>242</w:t>
      </w:r>
      <w:r>
        <w:rPr>
          <w:rFonts w:hint="eastAsia"/>
        </w:rPr>
        <w:t>题，给定两个字符串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，编写一个函数来判断</w:t>
      </w:r>
      <w:r>
        <w:rPr>
          <w:rFonts w:hint="eastAsia"/>
        </w:rPr>
        <w:t>t</w:t>
      </w:r>
      <w:r>
        <w:rPr>
          <w:rFonts w:hint="eastAsia"/>
        </w:rPr>
        <w:t>是否是</w:t>
      </w:r>
      <w:r>
        <w:rPr>
          <w:rFonts w:hint="eastAsia"/>
        </w:rPr>
        <w:t>s</w:t>
      </w:r>
      <w:r>
        <w:rPr>
          <w:rFonts w:hint="eastAsia"/>
        </w:rPr>
        <w:t>的字母异位词</w:t>
      </w:r>
    </w:p>
    <w:p w:rsidR="00FE09E6" w:rsidRDefault="0067456E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67456E" w:rsidRDefault="0067456E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输入：</w:t>
      </w:r>
      <w:r>
        <w:rPr>
          <w:rFonts w:hint="eastAsia"/>
        </w:rPr>
        <w:t>s</w:t>
      </w:r>
      <w:r>
        <w:t>=’anagram’,t=’nagaram’</w:t>
      </w:r>
    </w:p>
    <w:p w:rsidR="00FE09E6" w:rsidRDefault="0048058A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:rsidR="0048058A" w:rsidRDefault="0048058A" w:rsidP="00B96B03">
      <w:pPr>
        <w:pStyle w:val="a"/>
        <w:numPr>
          <w:ilvl w:val="0"/>
          <w:numId w:val="0"/>
        </w:numPr>
        <w:ind w:left="432"/>
      </w:pPr>
    </w:p>
    <w:p w:rsidR="0048058A" w:rsidRDefault="0048058A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8058A" w:rsidRDefault="0048058A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输入：</w:t>
      </w:r>
      <w:r>
        <w:rPr>
          <w:rFonts w:hint="eastAsia"/>
        </w:rPr>
        <w:t>s</w:t>
      </w:r>
      <w:r>
        <w:t>=‘</w:t>
      </w:r>
      <w:r>
        <w:rPr>
          <w:rFonts w:hint="eastAsia"/>
        </w:rPr>
        <w:t>rat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=’car’</w:t>
      </w:r>
    </w:p>
    <w:p w:rsidR="0048058A" w:rsidRDefault="0048058A" w:rsidP="00B96B0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:rsidR="0048058A" w:rsidRDefault="0048058A" w:rsidP="00B96B03">
      <w:pPr>
        <w:pStyle w:val="a"/>
        <w:numPr>
          <w:ilvl w:val="0"/>
          <w:numId w:val="0"/>
        </w:numPr>
        <w:ind w:left="432"/>
      </w:pPr>
    </w:p>
    <w:p w:rsidR="0048058A" w:rsidRPr="00C31ADE" w:rsidRDefault="0048058A" w:rsidP="00B96B03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</w:p>
    <w:p w:rsidR="00FE09E6" w:rsidRDefault="00FE09E6" w:rsidP="00B96B03">
      <w:pPr>
        <w:pStyle w:val="a"/>
        <w:numPr>
          <w:ilvl w:val="0"/>
          <w:numId w:val="0"/>
        </w:numPr>
        <w:ind w:left="432"/>
      </w:pPr>
    </w:p>
    <w:p w:rsidR="00B96B03" w:rsidRPr="00B96B03" w:rsidRDefault="00B96B03" w:rsidP="00B96B03">
      <w:pPr>
        <w:pStyle w:val="a"/>
        <w:numPr>
          <w:ilvl w:val="0"/>
          <w:numId w:val="0"/>
        </w:numPr>
        <w:ind w:left="432"/>
      </w:pPr>
    </w:p>
    <w:p w:rsidR="00B96B03" w:rsidRDefault="00B96B03" w:rsidP="00B96B03">
      <w:pPr>
        <w:pStyle w:val="a"/>
      </w:pPr>
      <w:r>
        <w:rPr>
          <w:rFonts w:hint="eastAsia"/>
        </w:rPr>
        <w:t>链表</w:t>
      </w:r>
    </w:p>
    <w:p w:rsidR="00B96B03" w:rsidRDefault="00B96B03" w:rsidP="00B96B03">
      <w:pPr>
        <w:pStyle w:val="a"/>
      </w:pPr>
      <w:r>
        <w:rPr>
          <w:rFonts w:hint="eastAsia"/>
        </w:rPr>
        <w:t>栈</w:t>
      </w:r>
      <w:bookmarkStart w:id="0" w:name="_GoBack"/>
      <w:bookmarkEnd w:id="0"/>
    </w:p>
    <w:p w:rsidR="00B96B03" w:rsidRDefault="00B96B03" w:rsidP="00B96B03">
      <w:pPr>
        <w:pStyle w:val="a"/>
      </w:pPr>
      <w:r>
        <w:rPr>
          <w:rFonts w:hint="eastAsia"/>
        </w:rPr>
        <w:t>队列</w:t>
      </w:r>
    </w:p>
    <w:p w:rsidR="00B96B03" w:rsidRDefault="00B96B03" w:rsidP="00B96B03">
      <w:pPr>
        <w:pStyle w:val="a"/>
      </w:pPr>
      <w:r>
        <w:rPr>
          <w:rFonts w:hint="eastAsia"/>
        </w:rPr>
        <w:t>双端队列</w:t>
      </w:r>
    </w:p>
    <w:p w:rsidR="00B96B03" w:rsidRDefault="00B96B03" w:rsidP="00B96B03">
      <w:pPr>
        <w:pStyle w:val="a"/>
      </w:pPr>
      <w:r>
        <w:rPr>
          <w:rFonts w:hint="eastAsia"/>
        </w:rPr>
        <w:t>树</w:t>
      </w:r>
    </w:p>
    <w:p w:rsidR="00A31A84" w:rsidRDefault="00A31A84" w:rsidP="00A31A84">
      <w:pPr>
        <w:pStyle w:val="a"/>
      </w:pPr>
      <w:r>
        <w:rPr>
          <w:rFonts w:hint="eastAsia"/>
        </w:rPr>
        <w:t>排序</w:t>
      </w:r>
    </w:p>
    <w:p w:rsidR="00A31A84" w:rsidRDefault="00A31A84" w:rsidP="00A31A84">
      <w:pPr>
        <w:pStyle w:val="a"/>
      </w:pPr>
      <w:r>
        <w:rPr>
          <w:rFonts w:hint="eastAsia"/>
        </w:rPr>
        <w:t>冒泡排序</w:t>
      </w:r>
    </w:p>
    <w:p w:rsidR="00A31A84" w:rsidRDefault="00A31A84" w:rsidP="00A31A84">
      <w:pPr>
        <w:pStyle w:val="a"/>
      </w:pPr>
      <w:r>
        <w:rPr>
          <w:rFonts w:hint="eastAsia"/>
        </w:rPr>
        <w:t>默认从小到大排序，像水中的鱼吐出来的泡泡，距离水面越近，泡泡越大</w:t>
      </w:r>
    </w:p>
    <w:p w:rsidR="00A31A84" w:rsidRDefault="00A31A84" w:rsidP="00A31A84">
      <w:pPr>
        <w:pStyle w:val="a"/>
        <w:rPr>
          <w:rFonts w:hint="eastAsia"/>
        </w:rPr>
      </w:pPr>
      <w:r>
        <w:rPr>
          <w:rFonts w:hint="eastAsia"/>
        </w:rPr>
        <w:lastRenderedPageBreak/>
        <w:t>排序的过程中，需要按照</w:t>
      </w:r>
    </w:p>
    <w:p w:rsidR="00533586" w:rsidRDefault="00533586" w:rsidP="00A31A8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1F2" w:rsidRDefault="00C931F2">
      <w:r>
        <w:separator/>
      </w:r>
    </w:p>
    <w:p w:rsidR="00C931F2" w:rsidRDefault="00C931F2"/>
  </w:endnote>
  <w:endnote w:type="continuationSeparator" w:id="0">
    <w:p w:rsidR="00C931F2" w:rsidRDefault="00C931F2">
      <w:r>
        <w:continuationSeparator/>
      </w:r>
    </w:p>
    <w:p w:rsidR="00C931F2" w:rsidRDefault="00C931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1F2" w:rsidRDefault="00C931F2">
      <w:r>
        <w:separator/>
      </w:r>
    </w:p>
    <w:p w:rsidR="00C931F2" w:rsidRDefault="00C931F2"/>
  </w:footnote>
  <w:footnote w:type="continuationSeparator" w:id="0">
    <w:p w:rsidR="00C931F2" w:rsidRDefault="00C931F2">
      <w:r>
        <w:continuationSeparator/>
      </w:r>
    </w:p>
    <w:p w:rsidR="00C931F2" w:rsidRDefault="00C931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8486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03"/>
    <w:rsid w:val="002D73BA"/>
    <w:rsid w:val="0048058A"/>
    <w:rsid w:val="00533586"/>
    <w:rsid w:val="00547C66"/>
    <w:rsid w:val="0067456E"/>
    <w:rsid w:val="00A31A84"/>
    <w:rsid w:val="00B96B03"/>
    <w:rsid w:val="00C31ADE"/>
    <w:rsid w:val="00C35F1A"/>
    <w:rsid w:val="00C931F2"/>
    <w:rsid w:val="00C9613D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A370"/>
  <w15:chartTrackingRefBased/>
  <w15:docId w15:val="{52F2D9F9-33A2-7743-A4C5-18A68AA1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{0EC0E85D-2811-1A41-B1C5-CB934B4B46DE}tf10002086.dotx</Template>
  <TotalTime>38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4</cp:revision>
  <dcterms:created xsi:type="dcterms:W3CDTF">2019-12-16T10:33:00Z</dcterms:created>
  <dcterms:modified xsi:type="dcterms:W3CDTF">2020-08-04T22:34:00Z</dcterms:modified>
</cp:coreProperties>
</file>