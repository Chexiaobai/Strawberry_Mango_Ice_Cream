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495786">
      <w:pPr>
        <w:pStyle w:val="1"/>
      </w:pPr>
      <w:r>
        <w:rPr>
          <w:rFonts w:hint="eastAsia"/>
        </w:rPr>
        <w:t>线程不安全</w:t>
      </w:r>
    </w:p>
    <w:p w:rsidR="00A959E4" w:rsidRDefault="00495786">
      <w:pPr>
        <w:pStyle w:val="a"/>
      </w:pPr>
      <w:r>
        <w:rPr>
          <w:rFonts w:hint="eastAsia"/>
        </w:rPr>
        <w:t>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</w:p>
    <w:p w:rsidR="00533586" w:rsidRDefault="00495786" w:rsidP="00A959E4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Stringbuilder</w:t>
      </w:r>
      <w:r>
        <w:rPr>
          <w:rFonts w:hint="eastAsia"/>
        </w:rPr>
        <w:t>是线程不安全的，当</w:t>
      </w:r>
      <w:r>
        <w:rPr>
          <w:rFonts w:hint="eastAsia"/>
        </w:rPr>
        <w:t>Stringbuilder</w:t>
      </w:r>
      <w:r>
        <w:rPr>
          <w:rFonts w:hint="eastAsia"/>
        </w:rPr>
        <w:t>作为共享变量，被多个线程同时访问时，会出现问题，所以说它是线程不安全的；而</w:t>
      </w:r>
      <w:r>
        <w:rPr>
          <w:rFonts w:hint="eastAsia"/>
        </w:rPr>
        <w:t>Stringbuffer</w:t>
      </w:r>
      <w:r>
        <w:rPr>
          <w:rFonts w:hint="eastAsia"/>
        </w:rPr>
        <w:t>则是线程安全的，当被多个线程同时访问时，仍然没有出现什么问题，这是因为</w:t>
      </w:r>
      <w:r>
        <w:rPr>
          <w:rFonts w:hint="eastAsia"/>
        </w:rPr>
        <w:t>Stringbuffer</w:t>
      </w:r>
      <w:r>
        <w:rPr>
          <w:rFonts w:hint="eastAsia"/>
        </w:rPr>
        <w:t>的实现类中，绝大多数的方法都使用</w:t>
      </w:r>
      <w:r>
        <w:rPr>
          <w:rFonts w:hint="eastAsia"/>
        </w:rPr>
        <w:t>synchronized</w:t>
      </w:r>
      <w:r>
        <w:rPr>
          <w:rFonts w:hint="eastAsia"/>
        </w:rPr>
        <w:t>来修饰，每次只保证有一个线程可以访问，所以说</w:t>
      </w:r>
      <w:r>
        <w:rPr>
          <w:rFonts w:hint="eastAsia"/>
        </w:rPr>
        <w:t>Stringbuffer</w:t>
      </w:r>
      <w:r>
        <w:rPr>
          <w:rFonts w:hint="eastAsia"/>
        </w:rPr>
        <w:t>是线程安全的</w:t>
      </w:r>
      <w:r w:rsidR="00A959E4">
        <w:rPr>
          <w:rFonts w:hint="eastAsia"/>
        </w:rPr>
        <w:t>。</w:t>
      </w:r>
    </w:p>
    <w:p w:rsidR="00A959E4" w:rsidRPr="00A959E4" w:rsidRDefault="00A959E4" w:rsidP="00A959E4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中提供</w:t>
      </w:r>
      <w:r>
        <w:rPr>
          <w:rFonts w:hint="eastAsia"/>
        </w:rPr>
        <w:t>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，既有线程安全的，又有线程不安全，则是因为如果使用堆栈封闭，即把</w:t>
      </w:r>
      <w:r>
        <w:rPr>
          <w:rFonts w:hint="eastAsia"/>
        </w:rPr>
        <w:t>stringbuilder</w:t>
      </w:r>
      <w:r w:rsidR="00A366B6">
        <w:rPr>
          <w:rFonts w:hint="eastAsia"/>
        </w:rPr>
        <w:t>作为局部变量使用每次只有一个线程来访问，则相对对</w:t>
      </w:r>
      <w:r w:rsidR="00A366B6">
        <w:rPr>
          <w:rFonts w:hint="eastAsia"/>
        </w:rPr>
        <w:t>stringbuffer</w:t>
      </w:r>
      <w:r w:rsidR="00A366B6">
        <w:rPr>
          <w:rFonts w:hint="eastAsia"/>
        </w:rPr>
        <w:t>效率高，因为</w:t>
      </w:r>
      <w:r w:rsidR="00A366B6">
        <w:rPr>
          <w:rFonts w:hint="eastAsia"/>
        </w:rPr>
        <w:t>stringbuffer</w:t>
      </w:r>
      <w:r w:rsidR="00A366B6">
        <w:rPr>
          <w:rFonts w:hint="eastAsia"/>
        </w:rPr>
        <w:t>的方法都使用了</w:t>
      </w:r>
      <w:r w:rsidR="00A366B6">
        <w:rPr>
          <w:rFonts w:hint="eastAsia"/>
        </w:rPr>
        <w:t>synchronized</w:t>
      </w:r>
      <w:r w:rsidR="00A366B6">
        <w:rPr>
          <w:rFonts w:hint="eastAsia"/>
        </w:rPr>
        <w:t>来修饰，相比较</w:t>
      </w:r>
      <w:r w:rsidR="00A366B6">
        <w:rPr>
          <w:rFonts w:hint="eastAsia"/>
        </w:rPr>
        <w:t>stringbuffer</w:t>
      </w:r>
      <w:r w:rsidR="00A366B6">
        <w:rPr>
          <w:rFonts w:hint="eastAsia"/>
        </w:rPr>
        <w:t>的效率比较低；如果有多个线程访问同一个变量的话，则优先选择</w:t>
      </w:r>
      <w:r w:rsidR="00A366B6">
        <w:rPr>
          <w:rFonts w:hint="eastAsia"/>
        </w:rPr>
        <w:t>stringbuffer</w:t>
      </w:r>
      <w:r w:rsidR="00A366B6">
        <w:rPr>
          <w:rFonts w:hint="eastAsia"/>
        </w:rPr>
        <w:t>。</w:t>
      </w:r>
    </w:p>
    <w:p w:rsidR="00533586" w:rsidRDefault="009A65E7" w:rsidP="00171C05">
      <w:pPr>
        <w:pStyle w:val="a"/>
      </w:pPr>
      <w:r>
        <w:rPr>
          <w:rFonts w:hint="eastAsia"/>
        </w:rPr>
        <w:t>SimpleDateFormate</w:t>
      </w:r>
      <w:r w:rsidR="00AD4124">
        <w:rPr>
          <w:rFonts w:hint="eastAsia"/>
        </w:rPr>
        <w:t>和</w:t>
      </w:r>
      <w:r w:rsidR="00AD4124">
        <w:rPr>
          <w:rFonts w:hint="eastAsia"/>
        </w:rPr>
        <w:t>jodaTime</w:t>
      </w:r>
      <w:r w:rsidR="00850838">
        <w:rPr>
          <w:rFonts w:hint="eastAsia"/>
        </w:rPr>
        <w:t>，</w:t>
      </w:r>
      <w:r w:rsidR="00850838">
        <w:rPr>
          <w:rFonts w:hint="eastAsia"/>
        </w:rPr>
        <w:t>SimpleDate</w:t>
      </w:r>
      <w:r w:rsidR="00850838">
        <w:t>Formate</w:t>
      </w:r>
      <w:r w:rsidR="00850838">
        <w:rPr>
          <w:rFonts w:hint="eastAsia"/>
        </w:rPr>
        <w:t>是线程不安全的</w:t>
      </w:r>
    </w:p>
    <w:p w:rsidR="00171C05" w:rsidRDefault="00171C05" w:rsidP="00171C05">
      <w:pPr>
        <w:pStyle w:val="a"/>
        <w:rPr>
          <w:rFonts w:hint="eastAsia"/>
        </w:rPr>
      </w:pPr>
      <w:bookmarkStart w:id="0" w:name="_GoBack"/>
      <w:bookmarkEnd w:id="0"/>
    </w:p>
    <w:sectPr w:rsidR="00171C0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3BE" w:rsidRDefault="002133BE">
      <w:r>
        <w:separator/>
      </w:r>
    </w:p>
    <w:p w:rsidR="002133BE" w:rsidRDefault="002133BE"/>
  </w:endnote>
  <w:endnote w:type="continuationSeparator" w:id="0">
    <w:p w:rsidR="002133BE" w:rsidRDefault="002133BE">
      <w:r>
        <w:continuationSeparator/>
      </w:r>
    </w:p>
    <w:p w:rsidR="002133BE" w:rsidRDefault="002133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3BE" w:rsidRDefault="002133BE">
      <w:r>
        <w:separator/>
      </w:r>
    </w:p>
    <w:p w:rsidR="002133BE" w:rsidRDefault="002133BE"/>
  </w:footnote>
  <w:footnote w:type="continuationSeparator" w:id="0">
    <w:p w:rsidR="002133BE" w:rsidRDefault="002133BE">
      <w:r>
        <w:continuationSeparator/>
      </w:r>
    </w:p>
    <w:p w:rsidR="002133BE" w:rsidRDefault="002133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86"/>
    <w:rsid w:val="00171C05"/>
    <w:rsid w:val="002133BE"/>
    <w:rsid w:val="00495786"/>
    <w:rsid w:val="00533586"/>
    <w:rsid w:val="00547C66"/>
    <w:rsid w:val="00850838"/>
    <w:rsid w:val="009A65E7"/>
    <w:rsid w:val="00A366B6"/>
    <w:rsid w:val="00A959E4"/>
    <w:rsid w:val="00AD4124"/>
    <w:rsid w:val="00B64B9A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FB41D"/>
  <w15:chartTrackingRefBased/>
  <w15:docId w15:val="{B2E9DEE1-2662-B340-820E-AF378738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xiaorui/Library/Containers/com.microsoft.Word/Data/Library/Application%20Support/Microsoft/Office/16.0/DTS/zh-Hans%7bBC310F3A-77D7-594E-B2AF-F9B443F64F89%7d/%7b0EC0E85D-2811-1A41-B1C5-CB934B4B46DE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1D"/>
    <w:rsid w:val="008B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C063D8B3EF9944591C2BB3F9669EE86">
    <w:name w:val="9C063D8B3EF9944591C2BB3F9669EE86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738F018DC9073A44AA2C7851439B5EA3">
    <w:name w:val="738F018DC9073A44AA2C7851439B5EA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wywangxiaorui@163.com</cp:lastModifiedBy>
  <cp:revision>3</cp:revision>
  <dcterms:created xsi:type="dcterms:W3CDTF">2018-04-19T12:58:00Z</dcterms:created>
  <dcterms:modified xsi:type="dcterms:W3CDTF">2018-04-19T15:00:00Z</dcterms:modified>
</cp:coreProperties>
</file>