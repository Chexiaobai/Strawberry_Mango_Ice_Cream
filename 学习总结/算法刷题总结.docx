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3646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算法刷题</w:t>
      </w:r>
    </w:p>
    <w:p>
      <w:pPr>
        <w:rPr>
          <w:rFonts w:hint="default"/>
          <w:lang w:val="en-US" w:eastAsia="zh-CN"/>
        </w:rPr>
      </w:pPr>
    </w:p>
    <w:p>
      <w:pPr>
        <w:pStyle w:val="13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输入的数字是不是回文数</w:t>
      </w:r>
    </w:p>
    <w:p>
      <w:pPr>
        <w:pStyle w:val="13"/>
        <w:numPr>
          <w:numId w:val="0"/>
        </w:numPr>
        <w:ind w:leftChars="0"/>
        <w:rPr>
          <w:rFonts w:hint="default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描述：</w:t>
      </w:r>
      <w:r>
        <w:rPr>
          <w:rFonts w:hint="default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判断一个数是否是回文数(回文字符串)</w:t>
      </w:r>
    </w:p>
    <w:p>
      <w:pPr>
        <w:pStyle w:val="13"/>
        <w:numPr>
          <w:numId w:val="0"/>
        </w:numPr>
        <w:ind w:leftChars="0"/>
        <w:rPr>
          <w:rFonts w:hint="default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回文数也是一个数字，数字的特点是正反序是同一个数字。</w:t>
      </w:r>
    </w:p>
    <w:p>
      <w:pPr>
        <w:pStyle w:val="13"/>
        <w:numPr>
          <w:numId w:val="0"/>
        </w:numPr>
        <w:ind w:leftChars="0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思路如下：</w:t>
      </w:r>
    </w:p>
    <w:tbl>
      <w:tblPr>
        <w:tblStyle w:val="2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EE4C3" w:themeFill="background2"/>
        <w:tblLayout w:type="autofit"/>
        <w:tblCellMar>
          <w:left w:w="108" w:type="dxa"/>
          <w:right w:w="108" w:type="dxa"/>
        </w:tblCellMar>
      </w:tblPr>
      <w:tblGrid>
        <w:gridCol w:w="92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EE4C3" w:themeFill="background2"/>
          <w:tblCellMar>
            <w:left w:w="108" w:type="dxa"/>
            <w:right w:w="108" w:type="dxa"/>
          </w:tblCellMar>
        </w:tblPrEx>
        <w:tc>
          <w:tcPr>
            <w:tcW w:w="9243" w:type="dxa"/>
            <w:shd w:val="clear" w:color="auto" w:fill="DEE4C3" w:themeFill="background2"/>
          </w:tcPr>
          <w:p>
            <w:pPr>
              <w:pStyle w:val="13"/>
              <w:numPr>
                <w:numId w:val="0"/>
              </w:numPr>
              <w:rPr>
                <w:rFonts w:hint="eastAsia"/>
                <w:color w:val="595959" w:themeColor="text1" w:themeTint="A6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思路一：</w:t>
            </w:r>
          </w:p>
          <w:p>
            <w:pPr>
              <w:pStyle w:val="13"/>
              <w:numPr>
                <w:numId w:val="0"/>
              </w:numPr>
              <w:rPr>
                <w:rFonts w:hint="default"/>
                <w:color w:val="595959" w:themeColor="text1" w:themeTint="A6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控制台输入数字，将数字转换成字符数组，对数组进行遍历，通过boolean变量记录是否是回文数</w:t>
            </w:r>
          </w:p>
        </w:tc>
      </w:tr>
    </w:tbl>
    <w:p>
      <w:pPr>
        <w:pStyle w:val="13"/>
        <w:numPr>
          <w:numId w:val="0"/>
        </w:numPr>
        <w:ind w:leftChars="0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具体代码如下：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ascii="Arial Unicode MS" w:hAnsi="Arial Unicode MS" w:eastAsia="Arial Unicode MS" w:cs="Arial Unicode MS"/>
          <w:color w:val="808080"/>
          <w:sz w:val="27"/>
          <w:szCs w:val="27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Scanner scan =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Scanner(System.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in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BigInteger temp =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BigInteger(String.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valueOf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(scan.nextBigInteger()))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//</w:t>
      </w:r>
      <w:r>
        <w:rPr>
          <w:rFonts w:ascii="Arial Unicode MS" w:hAnsi="Arial Unicode MS" w:eastAsia="Arial Unicode MS" w:cs="Arial Unicode MS"/>
          <w:color w:val="808080"/>
          <w:sz w:val="27"/>
          <w:szCs w:val="27"/>
          <w:shd w:val="clear" w:fill="2B2B2B"/>
        </w:rPr>
        <w:t>将数字放进字符数组中</w:t>
      </w:r>
    </w:p>
    <w:p>
      <w:pPr>
        <w:pStyle w:val="17"/>
        <w:keepNext w:val="0"/>
        <w:keepLines w:val="0"/>
        <w:widowControl/>
        <w:suppressLineNumbers w:val="0"/>
        <w:shd w:val="clear" w:fill="2B2B2B"/>
        <w:ind w:firstLine="270" w:firstLineChars="100"/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char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[] tempArr = temp.toCharArray()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B2B2B"/>
        <w:ind w:firstLine="270" w:firstLineChars="100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7"/>
          <w:szCs w:val="27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boolean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isPalindrome =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false;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7"/>
          <w:szCs w:val="27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flag: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i&lt;tempArr.</w:t>
      </w:r>
      <w:r>
        <w:rPr>
          <w:rFonts w:hint="default" w:ascii="Consolas" w:hAnsi="Consolas" w:eastAsia="Consolas" w:cs="Consolas"/>
          <w:color w:val="9876AA"/>
          <w:sz w:val="27"/>
          <w:szCs w:val="27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/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j=tempArr.</w:t>
      </w:r>
      <w:r>
        <w:rPr>
          <w:rFonts w:hint="default" w:ascii="Consolas" w:hAnsi="Consolas" w:eastAsia="Consolas" w:cs="Consolas"/>
          <w:color w:val="9876AA"/>
          <w:sz w:val="27"/>
          <w:szCs w:val="27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-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-i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j&gt;tempArr.</w:t>
      </w:r>
      <w:r>
        <w:rPr>
          <w:rFonts w:hint="default" w:ascii="Consolas" w:hAnsi="Consolas" w:eastAsia="Consolas" w:cs="Consolas"/>
          <w:color w:val="9876AA"/>
          <w:sz w:val="27"/>
          <w:szCs w:val="27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/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j--){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(tempArr[i]== tempArr[j]){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isPalindrome =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true;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        break;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isPalindrome =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false;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        break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flag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Consolas" w:hAnsi="Consolas" w:cs="Consolas"/>
          <w:color w:val="A9B7C6"/>
          <w:sz w:val="27"/>
          <w:szCs w:val="27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Consolas" w:hAnsi="Consolas" w:cs="Consolas"/>
          <w:color w:val="A9B7C6"/>
          <w:sz w:val="27"/>
          <w:szCs w:val="27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(isPalindrome){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System.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.println(temp+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 Unicode MS" w:hAnsi="Arial Unicode MS" w:eastAsia="Arial Unicode MS" w:cs="Arial Unicode MS"/>
          <w:color w:val="6A8759"/>
          <w:sz w:val="27"/>
          <w:szCs w:val="27"/>
          <w:shd w:val="clear" w:fill="2B2B2B"/>
        </w:rPr>
        <w:t>是回文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7"/>
          <w:szCs w:val="27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System.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.println(temp+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27"/>
          <w:szCs w:val="27"/>
          <w:shd w:val="clear" w:fill="2B2B2B"/>
        </w:rPr>
        <w:t>不是回文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7"/>
          <w:szCs w:val="27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(Exception e)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e.printStackTrace()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27"/>
          <w:szCs w:val="27"/>
          <w:shd w:val="clear" w:fill="2B2B2B"/>
        </w:rPr>
        <w:t>只允许输入数字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</w:p>
    <w:p>
      <w:pPr>
        <w:pStyle w:val="13"/>
        <w:numPr>
          <w:numId w:val="0"/>
        </w:numPr>
        <w:ind w:leftChars="0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13"/>
        <w:numPr>
          <w:numId w:val="0"/>
        </w:numPr>
        <w:ind w:leftChars="0"/>
        <w:rPr>
          <w:rFonts w:hint="default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用了两个for循环，效率不高</w:t>
      </w:r>
    </w:p>
    <w:tbl>
      <w:tblPr>
        <w:tblStyle w:val="2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  <w:shd w:val="clear" w:color="auto" w:fill="auto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color w:val="595959" w:themeColor="text1" w:themeTint="A6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Scanner scan = 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Scanner(System.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7"/>
                <w:szCs w:val="27"/>
                <w:shd w:val="clear" w:fill="2B2B2B"/>
              </w:rPr>
              <w:t>in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BigInteger temp = 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BigInteger(String.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7"/>
                <w:szCs w:val="27"/>
                <w:shd w:val="clear" w:fill="2B2B2B"/>
              </w:rPr>
              <w:t>valueOf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(scan.nextBigInteger()))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ascii="Arial Unicode MS" w:hAnsi="Arial Unicode MS" w:eastAsia="Arial Unicode MS" w:cs="Arial Unicode MS"/>
                <w:color w:val="808080"/>
                <w:sz w:val="27"/>
                <w:szCs w:val="27"/>
                <w:shd w:val="clear" w:fill="2B2B2B"/>
              </w:rPr>
              <w:t>将数字放进字符数组中</w:t>
            </w:r>
            <w:r>
              <w:rPr>
                <w:rFonts w:hint="eastAsia" w:ascii="Arial Unicode MS" w:hAnsi="Arial Unicode MS" w:eastAsia="Arial Unicode MS" w:cs="Arial Unicode MS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color w:val="808080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eastAsia" w:ascii="Arial Unicode MS" w:hAnsi="Arial Unicode MS" w:eastAsia="Arial Unicode MS" w:cs="Arial Unicode MS"/>
                <w:color w:val="808080"/>
                <w:sz w:val="27"/>
                <w:szCs w:val="27"/>
                <w:shd w:val="clear" w:fill="2B2B2B"/>
                <w:lang w:val="en-US" w:eastAsia="zh-CN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char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[] tempArr = temp.toCharArray()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Consolas" w:hAnsi="Consolas" w:cs="Consolas"/>
                <w:color w:val="CC7832"/>
                <w:sz w:val="27"/>
                <w:szCs w:val="27"/>
                <w:shd w:val="clear" w:fill="2B2B2B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isPalindrome = 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false;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Consolas" w:hAnsi="Consolas" w:cs="Consolas"/>
                <w:color w:val="CC7832"/>
                <w:sz w:val="27"/>
                <w:szCs w:val="27"/>
                <w:shd w:val="clear" w:fill="2B2B2B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i=</w:t>
            </w:r>
            <w:r>
              <w:rPr>
                <w:rFonts w:hint="default" w:ascii="Consolas" w:hAnsi="Consolas" w:eastAsia="Consolas" w:cs="Consolas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i&lt;tempArr.</w:t>
            </w:r>
            <w:r>
              <w:rPr>
                <w:rFonts w:hint="default" w:ascii="Consolas" w:hAnsi="Consolas" w:eastAsia="Consolas" w:cs="Consolas"/>
                <w:color w:val="9876AA"/>
                <w:sz w:val="27"/>
                <w:szCs w:val="27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/</w:t>
            </w:r>
            <w:r>
              <w:rPr>
                <w:rFonts w:hint="default" w:ascii="Consolas" w:hAnsi="Consolas" w:eastAsia="Consolas" w:cs="Consolas"/>
                <w:color w:val="6897BB"/>
                <w:sz w:val="27"/>
                <w:szCs w:val="27"/>
                <w:shd w:val="clear" w:fill="2B2B2B"/>
              </w:rPr>
              <w:t>2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i++){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eastAsia" w:ascii="Consolas" w:hAnsi="Consolas" w:cs="Consolas"/>
                <w:color w:val="A9B7C6"/>
                <w:sz w:val="27"/>
                <w:szCs w:val="27"/>
                <w:shd w:val="clear" w:fill="2B2B2B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(tempArr[i]!=tempArr[temp.length()-</w:t>
            </w:r>
            <w:r>
              <w:rPr>
                <w:rFonts w:hint="default" w:ascii="Consolas" w:hAnsi="Consolas" w:eastAsia="Consolas" w:cs="Consolas"/>
                <w:color w:val="6897BB"/>
                <w:sz w:val="27"/>
                <w:szCs w:val="27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-i]){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        isPalindrome = 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false;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        break;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eastAsia" w:ascii="Consolas" w:hAnsi="Consolas" w:cs="Consolas"/>
                <w:color w:val="CC7832"/>
                <w:sz w:val="27"/>
                <w:szCs w:val="27"/>
                <w:shd w:val="clear" w:fill="2B2B2B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else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        isPalindrome = 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true;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        continue;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eastAsia" w:ascii="Consolas" w:hAnsi="Consolas" w:cs="Consolas"/>
                <w:color w:val="CC7832"/>
                <w:sz w:val="27"/>
                <w:szCs w:val="27"/>
                <w:shd w:val="clear" w:fill="2B2B2B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Consolas" w:hAnsi="Consolas" w:cs="Consolas"/>
                <w:color w:val="A9B7C6"/>
                <w:sz w:val="27"/>
                <w:szCs w:val="27"/>
                <w:shd w:val="clear" w:fill="2B2B2B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Consolas" w:hAnsi="Consolas" w:cs="Consolas"/>
                <w:color w:val="A9B7C6"/>
                <w:sz w:val="27"/>
                <w:szCs w:val="27"/>
                <w:shd w:val="clear" w:fill="2B2B2B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ascii="Arial Unicode MS" w:hAnsi="Arial Unicode MS" w:eastAsia="Arial Unicode MS" w:cs="Arial Unicode MS"/>
                <w:color w:val="6A8759"/>
                <w:sz w:val="27"/>
                <w:szCs w:val="27"/>
                <w:shd w:val="clear" w:fill="2B2B2B"/>
              </w:rPr>
              <w:t>是否是回文数：</w:t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+isPalindrome)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(Exception e) {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    e.printStackTrace()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color w:val="6A8759"/>
                <w:sz w:val="27"/>
                <w:szCs w:val="27"/>
                <w:shd w:val="clear" w:fill="2B2B2B"/>
              </w:rPr>
              <w:t>只允许输入数字</w:t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}</w:t>
            </w:r>
          </w:p>
        </w:tc>
      </w:tr>
    </w:tbl>
    <w:p>
      <w:pPr>
        <w:pStyle w:val="13"/>
        <w:numPr>
          <w:numId w:val="0"/>
        </w:numPr>
        <w:ind w:leftChars="0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用一个for循环，一个从前往后，一个从后往前，长度控制在数字长度的1/2</w:t>
      </w:r>
    </w:p>
    <w:p>
      <w:pPr>
        <w:pStyle w:val="13"/>
        <w:numPr>
          <w:numId w:val="0"/>
        </w:numPr>
        <w:ind w:leftChars="0"/>
        <w:rPr>
          <w:rFonts w:hint="default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时间复杂度：</w:t>
      </w:r>
      <w:bookmarkStart w:id="0" w:name="_GoBack"/>
      <w:bookmarkEnd w:id="0"/>
    </w:p>
    <w:p>
      <w:pPr>
        <w:pStyle w:val="13"/>
        <w:numPr>
          <w:numId w:val="0"/>
        </w:numPr>
        <w:ind w:leftChars="0"/>
        <w:rPr>
          <w:rFonts w:hint="default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13"/>
        <w:numPr>
          <w:numId w:val="0"/>
        </w:numPr>
        <w:ind w:leftChars="0"/>
        <w:rPr>
          <w:rFonts w:hint="default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13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的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sectPr>
      <w:footerReference r:id="rId3" w:type="default"/>
      <w:pgSz w:w="11907" w:h="16839"/>
      <w:pgMar w:top="720" w:right="1440" w:bottom="180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0699706"/>
      <w:docPartObj>
        <w:docPartGallery w:val="autotext"/>
      </w:docPartObj>
    </w:sdtPr>
    <w:sdtContent>
      <w:p>
        <w:pPr>
          <w:pStyle w:val="1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06CDF"/>
    <w:multiLevelType w:val="multilevel"/>
    <w:tmpl w:val="20906CDF"/>
    <w:lvl w:ilvl="0" w:tentative="0">
      <w:start w:val="1"/>
      <w:numFmt w:val="bullet"/>
      <w:pStyle w:val="13"/>
      <w:lvlText w:val=""/>
      <w:lvlJc w:val="left"/>
      <w:pPr>
        <w:tabs>
          <w:tab w:val="left" w:pos="432"/>
        </w:tabs>
        <w:ind w:left="432" w:hanging="432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8AB4355"/>
    <w:multiLevelType w:val="multilevel"/>
    <w:tmpl w:val="68AB4355"/>
    <w:lvl w:ilvl="0" w:tentative="0">
      <w:start w:val="1"/>
      <w:numFmt w:val="decimal"/>
      <w:pStyle w:val="1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EF"/>
    <w:rsid w:val="00015CE3"/>
    <w:rsid w:val="0009445D"/>
    <w:rsid w:val="000C2FD6"/>
    <w:rsid w:val="000E0338"/>
    <w:rsid w:val="000E468D"/>
    <w:rsid w:val="003B788B"/>
    <w:rsid w:val="0046287C"/>
    <w:rsid w:val="00533586"/>
    <w:rsid w:val="00540E3E"/>
    <w:rsid w:val="00547C66"/>
    <w:rsid w:val="00673174"/>
    <w:rsid w:val="006E5011"/>
    <w:rsid w:val="0090532C"/>
    <w:rsid w:val="00B10405"/>
    <w:rsid w:val="00C35F1A"/>
    <w:rsid w:val="00C9613D"/>
    <w:rsid w:val="00DE19AC"/>
    <w:rsid w:val="00F329EF"/>
    <w:rsid w:val="02603204"/>
    <w:rsid w:val="02F11940"/>
    <w:rsid w:val="030251EE"/>
    <w:rsid w:val="032F180D"/>
    <w:rsid w:val="04A33314"/>
    <w:rsid w:val="04BD7C2A"/>
    <w:rsid w:val="051E3CB1"/>
    <w:rsid w:val="05640960"/>
    <w:rsid w:val="0631081C"/>
    <w:rsid w:val="080B4E3D"/>
    <w:rsid w:val="082B04BF"/>
    <w:rsid w:val="08E20579"/>
    <w:rsid w:val="08E6480A"/>
    <w:rsid w:val="09182715"/>
    <w:rsid w:val="09B827AF"/>
    <w:rsid w:val="0A550A50"/>
    <w:rsid w:val="0AD06611"/>
    <w:rsid w:val="0B8C130C"/>
    <w:rsid w:val="0C2773AD"/>
    <w:rsid w:val="0D0B2236"/>
    <w:rsid w:val="0DC01008"/>
    <w:rsid w:val="0E284F81"/>
    <w:rsid w:val="0EB06295"/>
    <w:rsid w:val="0EF141F4"/>
    <w:rsid w:val="0EF71E85"/>
    <w:rsid w:val="0F1504FC"/>
    <w:rsid w:val="0F5B7F76"/>
    <w:rsid w:val="10D94EA3"/>
    <w:rsid w:val="118B1553"/>
    <w:rsid w:val="11A10BB9"/>
    <w:rsid w:val="136464D2"/>
    <w:rsid w:val="1379270B"/>
    <w:rsid w:val="141918EA"/>
    <w:rsid w:val="14401354"/>
    <w:rsid w:val="15F00C87"/>
    <w:rsid w:val="16275797"/>
    <w:rsid w:val="164022B4"/>
    <w:rsid w:val="16722CB7"/>
    <w:rsid w:val="16CA2BEA"/>
    <w:rsid w:val="17316AA1"/>
    <w:rsid w:val="17566BF7"/>
    <w:rsid w:val="190D7684"/>
    <w:rsid w:val="19BA2F64"/>
    <w:rsid w:val="19DB6210"/>
    <w:rsid w:val="1A9B6638"/>
    <w:rsid w:val="1B870244"/>
    <w:rsid w:val="1B9532B7"/>
    <w:rsid w:val="1D1620B8"/>
    <w:rsid w:val="1D3E1D8D"/>
    <w:rsid w:val="1D82266A"/>
    <w:rsid w:val="1DA05EC8"/>
    <w:rsid w:val="1DB76A2C"/>
    <w:rsid w:val="1E1B70D1"/>
    <w:rsid w:val="2248315F"/>
    <w:rsid w:val="242E5DAA"/>
    <w:rsid w:val="25DC03F6"/>
    <w:rsid w:val="26B56B1C"/>
    <w:rsid w:val="278F5410"/>
    <w:rsid w:val="29C07C45"/>
    <w:rsid w:val="2A7F341A"/>
    <w:rsid w:val="2A9F6B2D"/>
    <w:rsid w:val="2ABF2E82"/>
    <w:rsid w:val="2B3C641F"/>
    <w:rsid w:val="2B42584E"/>
    <w:rsid w:val="2D145EFA"/>
    <w:rsid w:val="2D447065"/>
    <w:rsid w:val="2DBE0305"/>
    <w:rsid w:val="2EE64849"/>
    <w:rsid w:val="2EF433A2"/>
    <w:rsid w:val="2FC54FB7"/>
    <w:rsid w:val="303F4D7A"/>
    <w:rsid w:val="30CF27E1"/>
    <w:rsid w:val="31256E55"/>
    <w:rsid w:val="31606A79"/>
    <w:rsid w:val="31DA6C21"/>
    <w:rsid w:val="32761EBC"/>
    <w:rsid w:val="32B05FFC"/>
    <w:rsid w:val="344119D2"/>
    <w:rsid w:val="345C1368"/>
    <w:rsid w:val="346C0F0A"/>
    <w:rsid w:val="348B5A67"/>
    <w:rsid w:val="354472D5"/>
    <w:rsid w:val="35753672"/>
    <w:rsid w:val="365F1475"/>
    <w:rsid w:val="367F1FFE"/>
    <w:rsid w:val="36B57753"/>
    <w:rsid w:val="371F3A10"/>
    <w:rsid w:val="378622B0"/>
    <w:rsid w:val="37991ED0"/>
    <w:rsid w:val="38C95897"/>
    <w:rsid w:val="38CC15D1"/>
    <w:rsid w:val="39277328"/>
    <w:rsid w:val="3AE90AA2"/>
    <w:rsid w:val="3BE562C6"/>
    <w:rsid w:val="3DB525D1"/>
    <w:rsid w:val="3FD724B6"/>
    <w:rsid w:val="3FE463DD"/>
    <w:rsid w:val="402B5424"/>
    <w:rsid w:val="405031F8"/>
    <w:rsid w:val="40F4023C"/>
    <w:rsid w:val="411F5C0C"/>
    <w:rsid w:val="41242A78"/>
    <w:rsid w:val="415E5A08"/>
    <w:rsid w:val="41633C98"/>
    <w:rsid w:val="41C50D45"/>
    <w:rsid w:val="424A4D21"/>
    <w:rsid w:val="42EF065F"/>
    <w:rsid w:val="43403709"/>
    <w:rsid w:val="44D0411D"/>
    <w:rsid w:val="45CF587C"/>
    <w:rsid w:val="479828B4"/>
    <w:rsid w:val="47A06B99"/>
    <w:rsid w:val="485E437C"/>
    <w:rsid w:val="493341CF"/>
    <w:rsid w:val="497C4DFB"/>
    <w:rsid w:val="49BD128C"/>
    <w:rsid w:val="49D16238"/>
    <w:rsid w:val="4A5A071C"/>
    <w:rsid w:val="4A763781"/>
    <w:rsid w:val="4AED17D7"/>
    <w:rsid w:val="4B075996"/>
    <w:rsid w:val="4B680D77"/>
    <w:rsid w:val="4B712D9A"/>
    <w:rsid w:val="4CBB1EE3"/>
    <w:rsid w:val="4D9A58D8"/>
    <w:rsid w:val="4DA850C5"/>
    <w:rsid w:val="4DB14B52"/>
    <w:rsid w:val="50D63361"/>
    <w:rsid w:val="51891555"/>
    <w:rsid w:val="51B71004"/>
    <w:rsid w:val="51D851C7"/>
    <w:rsid w:val="51F85520"/>
    <w:rsid w:val="520A0267"/>
    <w:rsid w:val="52A31C77"/>
    <w:rsid w:val="53180A04"/>
    <w:rsid w:val="539A1611"/>
    <w:rsid w:val="53BD2B3F"/>
    <w:rsid w:val="53C02D75"/>
    <w:rsid w:val="541931C6"/>
    <w:rsid w:val="542A7CA5"/>
    <w:rsid w:val="546D0E02"/>
    <w:rsid w:val="54856750"/>
    <w:rsid w:val="54CA24F9"/>
    <w:rsid w:val="54E300EF"/>
    <w:rsid w:val="55140C01"/>
    <w:rsid w:val="55BC4140"/>
    <w:rsid w:val="560B0274"/>
    <w:rsid w:val="56675A8E"/>
    <w:rsid w:val="56876878"/>
    <w:rsid w:val="56AA4C14"/>
    <w:rsid w:val="57233638"/>
    <w:rsid w:val="579D2906"/>
    <w:rsid w:val="57C45138"/>
    <w:rsid w:val="585739C8"/>
    <w:rsid w:val="598A7F35"/>
    <w:rsid w:val="59965747"/>
    <w:rsid w:val="59D03110"/>
    <w:rsid w:val="5ACE772C"/>
    <w:rsid w:val="5AEE0B43"/>
    <w:rsid w:val="5B24299A"/>
    <w:rsid w:val="5B9C0963"/>
    <w:rsid w:val="5C754B29"/>
    <w:rsid w:val="5C845A28"/>
    <w:rsid w:val="5D417576"/>
    <w:rsid w:val="5D6C06E9"/>
    <w:rsid w:val="5E2B0669"/>
    <w:rsid w:val="5E5B098E"/>
    <w:rsid w:val="5EFC230F"/>
    <w:rsid w:val="5F33267A"/>
    <w:rsid w:val="61007E81"/>
    <w:rsid w:val="61E760CF"/>
    <w:rsid w:val="625F0FC9"/>
    <w:rsid w:val="62A244C1"/>
    <w:rsid w:val="639F7A92"/>
    <w:rsid w:val="63E52AC9"/>
    <w:rsid w:val="648442D3"/>
    <w:rsid w:val="65380589"/>
    <w:rsid w:val="65601C9B"/>
    <w:rsid w:val="6572438D"/>
    <w:rsid w:val="65724C1A"/>
    <w:rsid w:val="66501DFF"/>
    <w:rsid w:val="67B826A6"/>
    <w:rsid w:val="67E92BC2"/>
    <w:rsid w:val="69640D1D"/>
    <w:rsid w:val="6A33398D"/>
    <w:rsid w:val="6A730492"/>
    <w:rsid w:val="6B8375C5"/>
    <w:rsid w:val="6BB1739F"/>
    <w:rsid w:val="6BE163C5"/>
    <w:rsid w:val="6BFA7E73"/>
    <w:rsid w:val="6E342949"/>
    <w:rsid w:val="6EC515D4"/>
    <w:rsid w:val="708C161A"/>
    <w:rsid w:val="70C265D3"/>
    <w:rsid w:val="70EC71D2"/>
    <w:rsid w:val="71053714"/>
    <w:rsid w:val="71C73778"/>
    <w:rsid w:val="71F32A0C"/>
    <w:rsid w:val="74733361"/>
    <w:rsid w:val="74DE00A7"/>
    <w:rsid w:val="7502205A"/>
    <w:rsid w:val="756A7BBC"/>
    <w:rsid w:val="76B50BD8"/>
    <w:rsid w:val="76C0146E"/>
    <w:rsid w:val="77F14D83"/>
    <w:rsid w:val="780F2D88"/>
    <w:rsid w:val="7889350B"/>
    <w:rsid w:val="797D0173"/>
    <w:rsid w:val="79816811"/>
    <w:rsid w:val="79D01F4C"/>
    <w:rsid w:val="7A0B393C"/>
    <w:rsid w:val="7A346327"/>
    <w:rsid w:val="7A7B4459"/>
    <w:rsid w:val="7BAF2711"/>
    <w:rsid w:val="7BC26C3C"/>
    <w:rsid w:val="7C0D7C82"/>
    <w:rsid w:val="7DD74541"/>
    <w:rsid w:val="7E0A2189"/>
    <w:rsid w:val="7E14199C"/>
    <w:rsid w:val="7E82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59" w:lineRule="auto"/>
    </w:pPr>
    <w:rPr>
      <w:rFonts w:asciiTheme="minorHAnsi" w:hAnsiTheme="minorHAnsi" w:eastAsiaTheme="minorEastAsia" w:cstheme="minorBidi"/>
      <w:color w:val="595959" w:themeColor="text1" w:themeTint="A6"/>
      <w:sz w:val="30"/>
      <w:szCs w:val="30"/>
      <w:lang w:val="en-GB" w:eastAsia="zh-CN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pBdr>
        <w:bottom w:val="single" w:color="56152F" w:themeColor="accent4" w:sz="12" w:space="12"/>
      </w:pBdr>
      <w:spacing w:before="460" w:after="480"/>
      <w:outlineLvl w:val="0"/>
    </w:pPr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4">
    <w:name w:val="heading 3"/>
    <w:basedOn w:val="1"/>
    <w:next w:val="1"/>
    <w:link w:val="35"/>
    <w:semiHidden/>
    <w:unhideWhenUsed/>
    <w:qFormat/>
    <w:uiPriority w:val="9"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5">
    <w:name w:val="heading 4"/>
    <w:basedOn w:val="1"/>
    <w:next w:val="1"/>
    <w:link w:val="36"/>
    <w:semiHidden/>
    <w:unhideWhenUsed/>
    <w:qFormat/>
    <w:uiPriority w:val="9"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6">
    <w:name w:val="heading 5"/>
    <w:basedOn w:val="1"/>
    <w:next w:val="1"/>
    <w:link w:val="37"/>
    <w:semiHidden/>
    <w:unhideWhenUsed/>
    <w:qFormat/>
    <w:uiPriority w:val="9"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">
    <w:name w:val="heading 6"/>
    <w:basedOn w:val="1"/>
    <w:next w:val="1"/>
    <w:link w:val="38"/>
    <w:semiHidden/>
    <w:unhideWhenUsed/>
    <w:qFormat/>
    <w:uiPriority w:val="9"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heading 7"/>
    <w:basedOn w:val="1"/>
    <w:next w:val="1"/>
    <w:link w:val="39"/>
    <w:semiHidden/>
    <w:unhideWhenUsed/>
    <w:qFormat/>
    <w:uiPriority w:val="9"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9">
    <w:name w:val="heading 8"/>
    <w:basedOn w:val="1"/>
    <w:next w:val="1"/>
    <w:link w:val="40"/>
    <w:semiHidden/>
    <w:unhideWhenUsed/>
    <w:qFormat/>
    <w:uiPriority w:val="9"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10">
    <w:name w:val="heading 9"/>
    <w:basedOn w:val="1"/>
    <w:next w:val="1"/>
    <w:link w:val="41"/>
    <w:semiHidden/>
    <w:unhideWhenUsed/>
    <w:qFormat/>
    <w:uiPriority w:val="9"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Number"/>
    <w:basedOn w:val="1"/>
    <w:qFormat/>
    <w:uiPriority w:val="9"/>
    <w:pPr>
      <w:numPr>
        <w:ilvl w:val="0"/>
        <w:numId w:val="1"/>
      </w:numPr>
    </w:pPr>
  </w:style>
  <w:style w:type="paragraph" w:styleId="12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4"/>
      <w:szCs w:val="18"/>
    </w:rPr>
  </w:style>
  <w:style w:type="paragraph" w:styleId="13">
    <w:name w:val="List Bullet"/>
    <w:basedOn w:val="1"/>
    <w:qFormat/>
    <w:uiPriority w:val="9"/>
    <w:pPr>
      <w:numPr>
        <w:ilvl w:val="0"/>
        <w:numId w:val="2"/>
      </w:numPr>
    </w:pPr>
  </w:style>
  <w:style w:type="paragraph" w:styleId="14">
    <w:name w:val="footer"/>
    <w:basedOn w:val="1"/>
    <w:link w:val="28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27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link w:val="31"/>
    <w:semiHidden/>
    <w:unhideWhenUsed/>
    <w:qFormat/>
    <w:uiPriority w:val="11"/>
    <w:pPr>
      <w:spacing w:after="520"/>
      <w:contextualSpacing/>
    </w:pPr>
    <w:rPr>
      <w:caps/>
      <w:sz w:val="40"/>
    </w:rPr>
  </w:style>
  <w:style w:type="paragraph" w:styleId="1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9">
    <w:name w:val="Title"/>
    <w:basedOn w:val="1"/>
    <w:link w:val="30"/>
    <w:semiHidden/>
    <w:unhideWhenUsed/>
    <w:qFormat/>
    <w:uiPriority w:val="10"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semiHidden/>
    <w:unhideWhenUsed/>
    <w:qFormat/>
    <w:uiPriority w:val="22"/>
    <w:rPr>
      <w:b/>
      <w:bCs/>
    </w:rPr>
  </w:style>
  <w:style w:type="character" w:styleId="24">
    <w:name w:val="Emphasis"/>
    <w:basedOn w:val="22"/>
    <w:semiHidden/>
    <w:unhideWhenUsed/>
    <w:qFormat/>
    <w:uiPriority w:val="20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5">
    <w:name w:val="Hyperlink"/>
    <w:basedOn w:val="22"/>
    <w:unhideWhenUsed/>
    <w:qFormat/>
    <w:uiPriority w:val="99"/>
    <w:rPr>
      <w:color w:val="731C3F" w:themeColor="hyperlink"/>
      <w:u w:val="single"/>
      <w14:textFill>
        <w14:solidFill>
          <w14:schemeClr w14:val="hlink"/>
        </w14:solidFill>
      </w14:textFill>
    </w:rPr>
  </w:style>
  <w:style w:type="character" w:customStyle="1" w:styleId="26">
    <w:name w:val="标题 1 字符"/>
    <w:basedOn w:val="22"/>
    <w:link w:val="2"/>
    <w:qFormat/>
    <w:uiPriority w:val="9"/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character" w:customStyle="1" w:styleId="27">
    <w:name w:val="页眉 字符"/>
    <w:basedOn w:val="22"/>
    <w:link w:val="15"/>
    <w:qFormat/>
    <w:uiPriority w:val="99"/>
  </w:style>
  <w:style w:type="character" w:customStyle="1" w:styleId="28">
    <w:name w:val="页脚 字符"/>
    <w:basedOn w:val="22"/>
    <w:link w:val="14"/>
    <w:qFormat/>
    <w:uiPriority w:val="99"/>
  </w:style>
  <w:style w:type="character" w:styleId="29">
    <w:name w:val="Placeholder Text"/>
    <w:basedOn w:val="22"/>
    <w:semiHidden/>
    <w:qFormat/>
    <w:uiPriority w:val="99"/>
    <w:rPr>
      <w:color w:val="808080"/>
    </w:rPr>
  </w:style>
  <w:style w:type="character" w:customStyle="1" w:styleId="30">
    <w:name w:val="标题 字符"/>
    <w:basedOn w:val="22"/>
    <w:link w:val="19"/>
    <w:semiHidden/>
    <w:qFormat/>
    <w:uiPriority w:val="10"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副标题 字符"/>
    <w:basedOn w:val="22"/>
    <w:link w:val="16"/>
    <w:semiHidden/>
    <w:qFormat/>
    <w:uiPriority w:val="11"/>
    <w:rPr>
      <w:rFonts w:eastAsiaTheme="minorEastAsia"/>
      <w:caps/>
      <w:sz w:val="40"/>
    </w:rPr>
  </w:style>
  <w:style w:type="character" w:customStyle="1" w:styleId="32">
    <w:name w:val="Intense Reference"/>
    <w:basedOn w:val="22"/>
    <w:semiHidden/>
    <w:unhideWhenUsed/>
    <w:qFormat/>
    <w:uiPriority w:val="32"/>
    <w:rPr>
      <w:b/>
      <w:bCs/>
      <w:caps/>
      <w:color w:val="262626" w:themeColor="text1" w:themeTint="D9"/>
      <w:spacing w:val="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Book Title"/>
    <w:basedOn w:val="22"/>
    <w:semiHidden/>
    <w:unhideWhenUsed/>
    <w:qFormat/>
    <w:uiPriority w:val="33"/>
    <w:rPr>
      <w:bCs/>
      <w:iCs/>
      <w:spacing w:val="0"/>
      <w:u w:val="single"/>
    </w:rPr>
  </w:style>
  <w:style w:type="character" w:customStyle="1" w:styleId="34">
    <w:name w:val="标题 2 字符"/>
    <w:basedOn w:val="22"/>
    <w:link w:val="3"/>
    <w:qFormat/>
    <w:uiPriority w:val="9"/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5">
    <w:name w:val="标题 3 字符"/>
    <w:basedOn w:val="22"/>
    <w:link w:val="4"/>
    <w:semiHidden/>
    <w:qFormat/>
    <w:uiPriority w:val="9"/>
    <w:rPr>
      <w:rFonts w:asciiTheme="majorHAnsi" w:hAnsiTheme="majorHAnsi" w:eastAsiaTheme="majorEastAsia" w:cstheme="majorBidi"/>
      <w:sz w:val="40"/>
      <w:szCs w:val="24"/>
    </w:rPr>
  </w:style>
  <w:style w:type="character" w:customStyle="1" w:styleId="36">
    <w:name w:val="标题 4 字符"/>
    <w:basedOn w:val="22"/>
    <w:link w:val="5"/>
    <w:semiHidden/>
    <w:qFormat/>
    <w:uiPriority w:val="9"/>
    <w:rPr>
      <w:rFonts w:asciiTheme="majorHAnsi" w:hAnsiTheme="majorHAnsi" w:eastAsiaTheme="majorEastAsia" w:cstheme="majorBidi"/>
      <w:i/>
      <w:iCs/>
      <w:sz w:val="40"/>
    </w:rPr>
  </w:style>
  <w:style w:type="character" w:customStyle="1" w:styleId="37">
    <w:name w:val="标题 5 字符"/>
    <w:basedOn w:val="22"/>
    <w:link w:val="6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8">
    <w:name w:val="标题 6 字符"/>
    <w:basedOn w:val="22"/>
    <w:link w:val="7"/>
    <w:semiHidden/>
    <w:qFormat/>
    <w:uiPriority w:val="9"/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">
    <w:name w:val="标题 7 字符"/>
    <w:basedOn w:val="22"/>
    <w:link w:val="8"/>
    <w:semiHidden/>
    <w:qFormat/>
    <w:uiPriority w:val="9"/>
    <w:rPr>
      <w:rFonts w:asciiTheme="majorHAnsi" w:hAnsiTheme="majorHAnsi" w:eastAsiaTheme="majorEastAsia" w:cstheme="majorBidi"/>
      <w:iCs/>
      <w:sz w:val="34"/>
    </w:rPr>
  </w:style>
  <w:style w:type="character" w:customStyle="1" w:styleId="40">
    <w:name w:val="标题 8 字符"/>
    <w:basedOn w:val="22"/>
    <w:link w:val="9"/>
    <w:semiHidden/>
    <w:qFormat/>
    <w:uiPriority w:val="9"/>
    <w:rPr>
      <w:rFonts w:asciiTheme="majorHAnsi" w:hAnsiTheme="majorHAnsi" w:eastAsiaTheme="majorEastAsia" w:cstheme="majorBidi"/>
      <w:i/>
      <w:sz w:val="34"/>
      <w:szCs w:val="21"/>
    </w:rPr>
  </w:style>
  <w:style w:type="character" w:customStyle="1" w:styleId="41">
    <w:name w:val="标题 9 字符"/>
    <w:basedOn w:val="22"/>
    <w:link w:val="10"/>
    <w:semiHidden/>
    <w:qFormat/>
    <w:uiPriority w:val="9"/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2">
    <w:name w:val="Subtle Emphasis"/>
    <w:basedOn w:val="22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3">
    <w:name w:val="Intense Emphasis"/>
    <w:basedOn w:val="22"/>
    <w:semiHidden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4">
    <w:name w:val="Quote"/>
    <w:basedOn w:val="1"/>
    <w:next w:val="1"/>
    <w:link w:val="45"/>
    <w:semiHidden/>
    <w:unhideWhenUsed/>
    <w:qFormat/>
    <w:uiPriority w:val="29"/>
    <w:pPr>
      <w:spacing w:before="240"/>
    </w:pPr>
    <w:rPr>
      <w:i/>
      <w:iCs/>
      <w:sz w:val="36"/>
    </w:rPr>
  </w:style>
  <w:style w:type="character" w:customStyle="1" w:styleId="45">
    <w:name w:val="引用 字符"/>
    <w:basedOn w:val="22"/>
    <w:link w:val="44"/>
    <w:semiHidden/>
    <w:qFormat/>
    <w:uiPriority w:val="29"/>
    <w:rPr>
      <w:i/>
      <w:iCs/>
      <w:sz w:val="36"/>
    </w:rPr>
  </w:style>
  <w:style w:type="paragraph" w:styleId="46">
    <w:name w:val="Intense Quote"/>
    <w:basedOn w:val="1"/>
    <w:next w:val="1"/>
    <w:link w:val="47"/>
    <w:semiHidden/>
    <w:unhideWhenUsed/>
    <w:qFormat/>
    <w:uiPriority w:val="30"/>
    <w:pPr>
      <w:spacing w:before="240"/>
    </w:pPr>
    <w:rPr>
      <w:b/>
      <w:i/>
      <w:iCs/>
      <w:sz w:val="36"/>
    </w:rPr>
  </w:style>
  <w:style w:type="character" w:customStyle="1" w:styleId="47">
    <w:name w:val="明显引用 字符"/>
    <w:basedOn w:val="22"/>
    <w:link w:val="46"/>
    <w:semiHidden/>
    <w:qFormat/>
    <w:uiPriority w:val="30"/>
    <w:rPr>
      <w:b/>
      <w:i/>
      <w:iCs/>
      <w:sz w:val="36"/>
    </w:rPr>
  </w:style>
  <w:style w:type="character" w:customStyle="1" w:styleId="48">
    <w:name w:val="Subtle Reference"/>
    <w:basedOn w:val="22"/>
    <w:semiHidden/>
    <w:unhideWhenUsed/>
    <w:qFormat/>
    <w:uiPriority w:val="31"/>
    <w:rPr>
      <w:cap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9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50">
    <w:name w:val="Unresolved Mention"/>
    <w:basedOn w:val="22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xiaorui\Library\Containers\com.microsoft.Word\Data\Library\Application%20Support\Microsoft\Office\16.0\DTS\zh-Hans%7bBC310F3A-77D7-594E-B2AF-F9B443F64F89%7d\%7b0EC0E85D-2811-1A41-B1C5-CB934B4B46D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Pages>4</Pages>
  <Words>187</Words>
  <Characters>1072</Characters>
  <Lines>8</Lines>
  <Paragraphs>2</Paragraphs>
  <TotalTime>2</TotalTime>
  <ScaleCrop>false</ScaleCrop>
  <LinksUpToDate>false</LinksUpToDate>
  <CharactersWithSpaces>1257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2018-07-22T15:43:00Z</dcterms:created>
  <dc:creator>Microsoft Office 用户</dc:creator>
  <cp:lastModifiedBy>莫小鱼</cp:lastModifiedBy>
  <dcterms:modified xsi:type="dcterms:W3CDTF">2020-12-28T08:48:38Z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